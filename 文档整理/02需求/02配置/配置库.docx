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26" w:rsidRPr="00FE096D" w:rsidRDefault="00FC4226" w:rsidP="00FE096D">
      <w:pPr>
        <w:jc w:val="center"/>
        <w:rPr>
          <w:b/>
          <w:sz w:val="52"/>
          <w:szCs w:val="52"/>
        </w:rPr>
      </w:pPr>
      <w:r w:rsidRPr="00FE096D">
        <w:rPr>
          <w:rFonts w:hint="eastAsia"/>
          <w:b/>
          <w:sz w:val="52"/>
          <w:szCs w:val="52"/>
        </w:rPr>
        <w:t>大数据开发环境配置</w:t>
      </w:r>
    </w:p>
    <w:p w:rsidR="00FC4226" w:rsidRDefault="00FC4226" w:rsidP="00FE096D">
      <w:pPr>
        <w:pStyle w:val="Heading1"/>
      </w:pPr>
      <w:r>
        <w:rPr>
          <w:rFonts w:hint="eastAsia"/>
        </w:rPr>
        <w:t>平台及软件版本：</w:t>
      </w:r>
    </w:p>
    <w:p w:rsidR="00FC4226" w:rsidRPr="00FE096D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rFonts w:hint="eastAsia"/>
          <w:sz w:val="24"/>
          <w:szCs w:val="24"/>
        </w:rPr>
        <w:t>系统平台：</w:t>
      </w:r>
      <w:r w:rsidRPr="00FE096D">
        <w:rPr>
          <w:sz w:val="24"/>
          <w:szCs w:val="24"/>
        </w:rPr>
        <w:t>centos7</w:t>
      </w:r>
      <w:r w:rsidRPr="00FE096D">
        <w:rPr>
          <w:rFonts w:hint="eastAsia"/>
          <w:sz w:val="24"/>
          <w:szCs w:val="24"/>
        </w:rPr>
        <w:t>，内核版本：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E096D">
          <w:rPr>
            <w:sz w:val="24"/>
            <w:szCs w:val="24"/>
          </w:rPr>
          <w:t>3.10.0</w:t>
        </w:r>
      </w:smartTag>
      <w:r w:rsidRPr="00FE096D">
        <w:rPr>
          <w:sz w:val="24"/>
          <w:szCs w:val="24"/>
        </w:rPr>
        <w:t>-693.el7.x86_64</w:t>
      </w:r>
    </w:p>
    <w:p w:rsidR="00FC4226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PyCharm</w:t>
      </w:r>
      <w:r w:rsidRPr="00FE096D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2018.3.5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环境使用</w:t>
      </w:r>
      <w:r>
        <w:rPr>
          <w:sz w:val="24"/>
          <w:szCs w:val="24"/>
        </w:rPr>
        <w:t>Anaconda3</w:t>
      </w:r>
    </w:p>
    <w:p w:rsidR="00FC4226" w:rsidRPr="00FE096D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Intellij Idea:2019.1.3, JDK1.8</w:t>
      </w:r>
    </w:p>
    <w:p w:rsidR="00FC4226" w:rsidRPr="00FE096D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sz w:val="24"/>
          <w:szCs w:val="24"/>
        </w:rPr>
        <w:t>Scrapy</w:t>
      </w:r>
      <w:r w:rsidRPr="00FE096D">
        <w:rPr>
          <w:rFonts w:hint="eastAsia"/>
          <w:sz w:val="24"/>
          <w:szCs w:val="24"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E096D">
          <w:rPr>
            <w:sz w:val="24"/>
            <w:szCs w:val="24"/>
          </w:rPr>
          <w:t>1</w:t>
        </w:r>
        <w:r>
          <w:rPr>
            <w:sz w:val="24"/>
            <w:szCs w:val="24"/>
          </w:rPr>
          <w:t>.6</w:t>
        </w:r>
        <w:r w:rsidRPr="00FE096D">
          <w:rPr>
            <w:sz w:val="24"/>
            <w:szCs w:val="24"/>
          </w:rPr>
          <w:t>.0</w:t>
        </w:r>
      </w:smartTag>
      <w:r w:rsidRPr="00FE096D">
        <w:rPr>
          <w:rFonts w:hint="eastAsia"/>
          <w:sz w:val="24"/>
          <w:szCs w:val="24"/>
        </w:rPr>
        <w:t>。用</w:t>
      </w:r>
      <w:r w:rsidRPr="00FE096D">
        <w:rPr>
          <w:sz w:val="24"/>
          <w:szCs w:val="24"/>
        </w:rPr>
        <w:t>pip</w:t>
      </w:r>
      <w:r w:rsidRPr="00FE096D">
        <w:rPr>
          <w:rFonts w:hint="eastAsia"/>
          <w:sz w:val="24"/>
          <w:szCs w:val="24"/>
        </w:rPr>
        <w:t>安装，自动选择版本</w:t>
      </w:r>
    </w:p>
    <w:p w:rsidR="00FC4226" w:rsidRPr="00FE096D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sz w:val="24"/>
          <w:szCs w:val="24"/>
        </w:rPr>
        <w:t>MySql</w:t>
      </w:r>
      <w:r w:rsidRPr="00FE096D">
        <w:rPr>
          <w:rFonts w:hint="eastAsia"/>
          <w:sz w:val="24"/>
          <w:szCs w:val="24"/>
        </w:rPr>
        <w:t>：</w:t>
      </w:r>
      <w:r w:rsidRPr="00FE096D">
        <w:rPr>
          <w:sz w:val="24"/>
          <w:szCs w:val="24"/>
        </w:rPr>
        <w:t>5.7</w:t>
      </w:r>
    </w:p>
    <w:p w:rsidR="00FC4226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Xshell_wm</w:t>
      </w:r>
    </w:p>
    <w:p w:rsidR="00FC4226" w:rsidRPr="00FE096D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WinSCP</w:t>
      </w:r>
    </w:p>
    <w:p w:rsidR="00FC4226" w:rsidRPr="00FE096D" w:rsidRDefault="00FC4226" w:rsidP="00FE096D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sz w:val="24"/>
          <w:szCs w:val="24"/>
        </w:rPr>
        <w:t>Hadoop</w:t>
      </w:r>
      <w:r w:rsidRPr="00FE096D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 w:val="24"/>
            <w:szCs w:val="24"/>
          </w:rPr>
          <w:t>2.9.2</w:t>
        </w:r>
      </w:smartTag>
      <w:r w:rsidRPr="00FE096D">
        <w:rPr>
          <w:sz w:val="24"/>
          <w:szCs w:val="24"/>
        </w:rPr>
        <w:t>.tar.gz</w:t>
      </w:r>
    </w:p>
    <w:p w:rsidR="00FC4226" w:rsidRDefault="00FC4226" w:rsidP="00A20322">
      <w:pPr>
        <w:pStyle w:val="ListParagraph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sz w:val="24"/>
          <w:szCs w:val="24"/>
        </w:rPr>
        <w:t>Spark</w:t>
      </w:r>
      <w:r w:rsidRPr="00FE096D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 w:val="24"/>
            <w:szCs w:val="24"/>
          </w:rPr>
          <w:t>2.4.3</w:t>
        </w:r>
      </w:smartTag>
      <w:r w:rsidRPr="00A20322">
        <w:rPr>
          <w:sz w:val="24"/>
          <w:szCs w:val="24"/>
        </w:rPr>
        <w:t>-bin-hadoop2.7</w:t>
      </w:r>
      <w:r w:rsidRPr="00FE096D">
        <w:rPr>
          <w:sz w:val="24"/>
          <w:szCs w:val="24"/>
        </w:rPr>
        <w:t>.tgz</w:t>
      </w:r>
    </w:p>
    <w:p w:rsidR="00FC4226" w:rsidRDefault="00FC4226" w:rsidP="00A20322">
      <w:pPr>
        <w:pStyle w:val="Heading1"/>
      </w:pPr>
      <w:r>
        <w:rPr>
          <w:rFonts w:hint="eastAsia"/>
        </w:rPr>
        <w:t>搭建环境：</w:t>
      </w:r>
    </w:p>
    <w:p w:rsidR="00FC4226" w:rsidRDefault="00FC4226" w:rsidP="006B2841">
      <w:pPr>
        <w:pStyle w:val="Heading2"/>
      </w:pPr>
      <w:r>
        <w:t>1Centos 7</w:t>
      </w:r>
      <w:r>
        <w:rPr>
          <w:rFonts w:hint="eastAsia"/>
        </w:rPr>
        <w:t>：</w:t>
      </w:r>
    </w:p>
    <w:p w:rsidR="00FC4226" w:rsidRPr="00A20322" w:rsidRDefault="00FC4226" w:rsidP="00A20322">
      <w:r>
        <w:rPr>
          <w:rFonts w:hint="eastAsia"/>
        </w:rPr>
        <w:t>安装</w:t>
      </w:r>
      <w:r>
        <w:t>VMWare WorkStation</w:t>
      </w:r>
      <w:r>
        <w:rPr>
          <w:rFonts w:hint="eastAsia"/>
        </w:rPr>
        <w:t>，使用镜像</w:t>
      </w:r>
      <w:r>
        <w:t xml:space="preserve">centos 7 </w:t>
      </w:r>
      <w:r>
        <w:rPr>
          <w:rFonts w:hint="eastAsia"/>
        </w:rPr>
        <w:t>安装</w:t>
      </w:r>
      <w:r>
        <w:t>centos</w:t>
      </w:r>
      <w:r>
        <w:rPr>
          <w:rFonts w:hint="eastAsia"/>
        </w:rPr>
        <w:t>系统</w:t>
      </w:r>
    </w:p>
    <w:p w:rsidR="00FC4226" w:rsidRDefault="00FC4226" w:rsidP="00A20322"/>
    <w:p w:rsidR="00FC4226" w:rsidRDefault="00FC4226" w:rsidP="006B2841"/>
    <w:p w:rsidR="00FC4226" w:rsidRDefault="00FC4226" w:rsidP="006B2841">
      <w:pPr>
        <w:pStyle w:val="Heading2"/>
      </w:pPr>
      <w:r>
        <w:t>2</w:t>
      </w:r>
      <w:r>
        <w:rPr>
          <w:rFonts w:hint="eastAsia"/>
        </w:rPr>
        <w:t>安装</w:t>
      </w:r>
      <w:r>
        <w:t>PyCharm</w:t>
      </w:r>
      <w:r>
        <w:rPr>
          <w:rFonts w:hint="eastAsia"/>
        </w:rPr>
        <w:t>和</w:t>
      </w:r>
      <w:r>
        <w:t>Intellij Idea</w:t>
      </w:r>
    </w:p>
    <w:p w:rsidR="00FC4226" w:rsidRDefault="00FC4226" w:rsidP="006B2841">
      <w:r>
        <w:t>PyCharm</w:t>
      </w:r>
      <w:r>
        <w:rPr>
          <w:rFonts w:hint="eastAsia"/>
        </w:rPr>
        <w:t>使用</w:t>
      </w:r>
      <w:r>
        <w:t>Anaconda3</w:t>
      </w:r>
      <w:r>
        <w:rPr>
          <w:rFonts w:hint="eastAsia"/>
        </w:rPr>
        <w:t>的</w:t>
      </w:r>
      <w:r>
        <w:t>Python3</w:t>
      </w:r>
      <w:r>
        <w:rPr>
          <w:rFonts w:hint="eastAsia"/>
        </w:rPr>
        <w:t>环境</w:t>
      </w:r>
    </w:p>
    <w:p w:rsidR="00FC4226" w:rsidRDefault="00FC4226" w:rsidP="006B2841">
      <w:r>
        <w:t>Intellij idea</w:t>
      </w:r>
      <w:r>
        <w:rPr>
          <w:rFonts w:hint="eastAsia"/>
        </w:rPr>
        <w:t>使用</w:t>
      </w:r>
      <w:r>
        <w:t>JDK 1.8</w:t>
      </w:r>
    </w:p>
    <w:p w:rsidR="00FC4226" w:rsidRDefault="00FC4226" w:rsidP="006B2841"/>
    <w:p w:rsidR="00FC4226" w:rsidRDefault="00FC4226" w:rsidP="006B2841">
      <w:pPr>
        <w:pStyle w:val="Heading2"/>
      </w:pPr>
      <w:r>
        <w:t>3 Scrapy</w:t>
      </w:r>
    </w:p>
    <w:p w:rsidR="00FC4226" w:rsidRDefault="00FC4226" w:rsidP="006B2841">
      <w:r>
        <w:t>pip install scrapy</w:t>
      </w:r>
    </w:p>
    <w:p w:rsidR="00FC4226" w:rsidRDefault="00FC4226" w:rsidP="006B2841"/>
    <w:p w:rsidR="00FC4226" w:rsidRDefault="00FC4226" w:rsidP="006B2841">
      <w:pPr>
        <w:pStyle w:val="Heading2"/>
      </w:pPr>
      <w:r>
        <w:t>4</w:t>
      </w:r>
      <w:r>
        <w:rPr>
          <w:rFonts w:hint="eastAsia"/>
        </w:rPr>
        <w:t>安装</w:t>
      </w:r>
      <w:r>
        <w:t>hadoop</w:t>
      </w:r>
    </w:p>
    <w:p w:rsidR="00FC4226" w:rsidRDefault="00FC4226" w:rsidP="006B2841">
      <w:r>
        <w:rPr>
          <w:rFonts w:hint="eastAsia"/>
        </w:rPr>
        <w:t>关闭防火墙</w:t>
      </w:r>
    </w:p>
    <w:p w:rsidR="00FC4226" w:rsidRPr="005A4E00" w:rsidRDefault="00FC4226" w:rsidP="006B2841">
      <w:pPr>
        <w:rPr>
          <w:rStyle w:val="Hyperlink"/>
        </w:rPr>
      </w:pPr>
      <w:r w:rsidRPr="005A4E00">
        <w:rPr>
          <w:rStyle w:val="Hyperlink"/>
        </w:rPr>
        <w:t>systemctl stop firewalld</w:t>
      </w:r>
    </w:p>
    <w:p w:rsidR="00FC4226" w:rsidRDefault="00FC4226" w:rsidP="006B2841">
      <w:r>
        <w:rPr>
          <w:rFonts w:hint="eastAsia"/>
        </w:rPr>
        <w:t>安装</w:t>
      </w:r>
      <w:r>
        <w:t>ssh</w:t>
      </w:r>
      <w:r>
        <w:rPr>
          <w:rFonts w:hint="eastAsia"/>
        </w:rPr>
        <w:t>：</w:t>
      </w:r>
    </w:p>
    <w:p w:rsidR="00FC4226" w:rsidRPr="00E11C33" w:rsidRDefault="00FC4226" w:rsidP="006B2841">
      <w:pPr>
        <w:rPr>
          <w:rStyle w:val="Hyperlink"/>
        </w:rPr>
      </w:pPr>
      <w:r w:rsidRPr="00E11C33">
        <w:rPr>
          <w:rStyle w:val="Hyperlink"/>
        </w:rPr>
        <w:t>yum install openssh*</w:t>
      </w:r>
    </w:p>
    <w:p w:rsidR="00FC4226" w:rsidRDefault="00FC4226" w:rsidP="006B2841">
      <w:r>
        <w:rPr>
          <w:rFonts w:hint="eastAsia"/>
        </w:rPr>
        <w:t>安装</w:t>
      </w:r>
      <w:r>
        <w:t>ssh</w:t>
      </w:r>
      <w:r>
        <w:rPr>
          <w:rFonts w:hint="eastAsia"/>
        </w:rPr>
        <w:t>的目的是：避免登录本机需要密码。只有单机部署</w:t>
      </w:r>
      <w:r>
        <w:t>hadoop</w:t>
      </w:r>
      <w:r>
        <w:rPr>
          <w:rFonts w:hint="eastAsia"/>
        </w:rPr>
        <w:t>，但也要把它理解成集群中只有一个机器</w:t>
      </w:r>
    </w:p>
    <w:p w:rsidR="00FC4226" w:rsidRDefault="00FC4226" w:rsidP="006B2841">
      <w:r>
        <w:rPr>
          <w:rFonts w:hint="eastAsia"/>
        </w:rPr>
        <w:t>启动</w:t>
      </w:r>
      <w:r>
        <w:t>ssh</w:t>
      </w:r>
    </w:p>
    <w:p w:rsidR="00FC4226" w:rsidRDefault="00FC4226" w:rsidP="006B2841">
      <w:pPr>
        <w:rPr>
          <w:rStyle w:val="Hyperlink"/>
        </w:rPr>
      </w:pPr>
      <w:r w:rsidRPr="00B159CE">
        <w:rPr>
          <w:rStyle w:val="Hyperlink"/>
        </w:rPr>
        <w:t xml:space="preserve">systemctl enable sshd  </w:t>
      </w:r>
    </w:p>
    <w:p w:rsidR="00FC4226" w:rsidRPr="008932FD" w:rsidRDefault="00FC4226" w:rsidP="006B2841">
      <w:r w:rsidRPr="008932FD">
        <w:rPr>
          <w:rFonts w:hint="eastAsia"/>
        </w:rPr>
        <w:t>连接本机</w:t>
      </w:r>
    </w:p>
    <w:p w:rsidR="00FC4226" w:rsidRDefault="00FC4226" w:rsidP="006B2841">
      <w:pPr>
        <w:rPr>
          <w:rStyle w:val="Hyperlink"/>
        </w:rPr>
      </w:pPr>
      <w:r>
        <w:rPr>
          <w:rStyle w:val="Hyperlink"/>
        </w:rPr>
        <w:t>ssh localhost</w:t>
      </w:r>
    </w:p>
    <w:p w:rsidR="00FC4226" w:rsidRPr="003A1CE2" w:rsidRDefault="00FC4226" w:rsidP="006B2841">
      <w:r w:rsidRPr="003A1CE2">
        <w:rPr>
          <w:rFonts w:hint="eastAsia"/>
        </w:rPr>
        <w:t>直接连接提示：</w:t>
      </w:r>
      <w:r w:rsidRPr="003A1CE2">
        <w:t>22</w:t>
      </w:r>
      <w:r w:rsidRPr="003A1CE2">
        <w:rPr>
          <w:rFonts w:hint="eastAsia"/>
        </w:rPr>
        <w:t>端口不可连接</w:t>
      </w:r>
    </w:p>
    <w:p w:rsidR="00FC4226" w:rsidRPr="003A1CE2" w:rsidRDefault="00FC4226" w:rsidP="006B2841">
      <w:r w:rsidRPr="003A1CE2">
        <w:rPr>
          <w:rFonts w:hint="eastAsia"/>
        </w:rPr>
        <w:t>安装（</w:t>
      </w:r>
      <w:r w:rsidRPr="003A1CE2">
        <w:t xml:space="preserve">firewall-cmd </w:t>
      </w:r>
      <w:r w:rsidRPr="003A1CE2">
        <w:rPr>
          <w:rFonts w:hint="eastAsia"/>
        </w:rPr>
        <w:t>是</w:t>
      </w:r>
      <w:r w:rsidRPr="003A1CE2">
        <w:t xml:space="preserve"> firewalld</w:t>
      </w:r>
      <w:r w:rsidRPr="003A1CE2">
        <w:rPr>
          <w:rFonts w:hint="eastAsia"/>
        </w:rPr>
        <w:t>的字符界面管理工具）：</w:t>
      </w:r>
    </w:p>
    <w:p w:rsidR="00FC4226" w:rsidRPr="003A1CE2" w:rsidRDefault="00FC4226" w:rsidP="006B2841">
      <w:pPr>
        <w:rPr>
          <w:rStyle w:val="Hyperlink"/>
        </w:rPr>
      </w:pPr>
      <w:r w:rsidRPr="003A1CE2">
        <w:rPr>
          <w:rStyle w:val="Hyperlink"/>
        </w:rPr>
        <w:t>yum install firewalld firewall-config</w:t>
      </w:r>
    </w:p>
    <w:p w:rsidR="00FC4226" w:rsidRPr="003A1CE2" w:rsidRDefault="00FC4226" w:rsidP="006B2841">
      <w:pPr>
        <w:rPr>
          <w:rStyle w:val="Hyperlink"/>
        </w:rPr>
      </w:pPr>
      <w:r w:rsidRPr="003A1CE2">
        <w:rPr>
          <w:rStyle w:val="Hyperlink"/>
        </w:rPr>
        <w:t>systemctl start  firewalld</w:t>
      </w:r>
    </w:p>
    <w:p w:rsidR="00FC4226" w:rsidRPr="003A1CE2" w:rsidRDefault="00FC4226" w:rsidP="006B2841">
      <w:r w:rsidRPr="003A1CE2">
        <w:rPr>
          <w:rFonts w:hint="eastAsia"/>
        </w:rPr>
        <w:t>永久开启</w:t>
      </w:r>
      <w:r w:rsidRPr="003A1CE2">
        <w:t>22</w:t>
      </w:r>
      <w:r w:rsidRPr="003A1CE2">
        <w:rPr>
          <w:rFonts w:hint="eastAsia"/>
        </w:rPr>
        <w:t>端口</w:t>
      </w:r>
    </w:p>
    <w:p w:rsidR="00FC4226" w:rsidRPr="003A1CE2" w:rsidRDefault="00FC4226" w:rsidP="006B2841">
      <w:pPr>
        <w:rPr>
          <w:rStyle w:val="Hyperlink"/>
        </w:rPr>
      </w:pPr>
      <w:r w:rsidRPr="003A1CE2">
        <w:rPr>
          <w:rStyle w:val="Hyperlink"/>
        </w:rPr>
        <w:t xml:space="preserve">firewall-cmd --zone=public --add-port=22/tcp --permanent  </w:t>
      </w:r>
    </w:p>
    <w:p w:rsidR="00FC4226" w:rsidRPr="003A1CE2" w:rsidRDefault="00FC4226" w:rsidP="006B2841">
      <w:r w:rsidRPr="003A1CE2">
        <w:rPr>
          <w:rFonts w:hint="eastAsia"/>
        </w:rPr>
        <w:t>重启</w:t>
      </w:r>
    </w:p>
    <w:p w:rsidR="00FC4226" w:rsidRDefault="00FC4226" w:rsidP="006B2841">
      <w:pPr>
        <w:rPr>
          <w:rStyle w:val="Hyperlink"/>
        </w:rPr>
      </w:pPr>
      <w:r w:rsidRPr="003A1CE2">
        <w:rPr>
          <w:rStyle w:val="Hyperlink"/>
        </w:rPr>
        <w:t>service firewalld restart</w:t>
      </w:r>
    </w:p>
    <w:p w:rsidR="00FC4226" w:rsidRPr="00AE022D" w:rsidRDefault="00FC4226" w:rsidP="006B2841">
      <w:r w:rsidRPr="00AE022D">
        <w:rPr>
          <w:rFonts w:hint="eastAsia"/>
        </w:rPr>
        <w:t>重启</w:t>
      </w:r>
      <w:r w:rsidRPr="00AE022D">
        <w:t>ssh</w:t>
      </w:r>
    </w:p>
    <w:p w:rsidR="00FC4226" w:rsidRDefault="00FC4226" w:rsidP="006B2841">
      <w:pPr>
        <w:rPr>
          <w:rStyle w:val="Hyperlink"/>
        </w:rPr>
      </w:pPr>
      <w:r w:rsidRPr="00AE022D">
        <w:rPr>
          <w:rStyle w:val="Hyperlink"/>
        </w:rPr>
        <w:t>service sshd restart</w:t>
      </w:r>
    </w:p>
    <w:p w:rsidR="00FC4226" w:rsidRPr="001A2FFD" w:rsidRDefault="00FC4226" w:rsidP="006B2841">
      <w:r w:rsidRPr="001A2FFD">
        <w:rPr>
          <w:rFonts w:hint="eastAsia"/>
        </w:rPr>
        <w:t>执行</w:t>
      </w:r>
    </w:p>
    <w:p w:rsidR="00FC4226" w:rsidRDefault="00FC4226" w:rsidP="006B2841">
      <w:pPr>
        <w:rPr>
          <w:rStyle w:val="Hyperlink"/>
        </w:rPr>
      </w:pPr>
      <w:r>
        <w:rPr>
          <w:rStyle w:val="Hyperlink"/>
        </w:rPr>
        <w:t>sshlocalhost</w:t>
      </w:r>
    </w:p>
    <w:p w:rsidR="00FC4226" w:rsidRDefault="00FC4226" w:rsidP="006B2841">
      <w:pPr>
        <w:rPr>
          <w:rStyle w:val="Hyperlink"/>
        </w:rPr>
      </w:pPr>
    </w:p>
    <w:p w:rsidR="00FC4226" w:rsidRDefault="00FC4226" w:rsidP="006B2841">
      <w:pPr>
        <w:rPr>
          <w:rStyle w:val="Hyperlink"/>
        </w:rPr>
      </w:pPr>
      <w:r>
        <w:rPr>
          <w:rStyle w:val="Hyperlink"/>
        </w:rPr>
        <w:t>passwdroot</w:t>
      </w:r>
    </w:p>
    <w:p w:rsidR="00FC4226" w:rsidRDefault="00FC4226" w:rsidP="006B2841">
      <w:r w:rsidRPr="008B3939">
        <w:rPr>
          <w:rFonts w:hint="eastAsia"/>
        </w:rPr>
        <w:t>提示输入密码，</w:t>
      </w:r>
      <w:r w:rsidRPr="008B3939">
        <w:t>ssh</w:t>
      </w:r>
      <w:r w:rsidRPr="008B3939">
        <w:rPr>
          <w:rFonts w:hint="eastAsia"/>
        </w:rPr>
        <w:t>正常</w:t>
      </w:r>
    </w:p>
    <w:p w:rsidR="00FC4226" w:rsidRDefault="00FC4226" w:rsidP="006B2841">
      <w:r>
        <w:rPr>
          <w:rFonts w:hint="eastAsia"/>
        </w:rPr>
        <w:t>生成</w:t>
      </w:r>
      <w:r>
        <w:t>key</w:t>
      </w:r>
    </w:p>
    <w:p w:rsidR="00FC4226" w:rsidRPr="00F768FC" w:rsidRDefault="00FC4226" w:rsidP="006B2841">
      <w:pPr>
        <w:rPr>
          <w:rStyle w:val="Hyperlink"/>
        </w:rPr>
      </w:pPr>
      <w:r w:rsidRPr="00F768FC">
        <w:rPr>
          <w:rStyle w:val="Hyperlink"/>
        </w:rPr>
        <w:t>cd ~/</w:t>
      </w:r>
    </w:p>
    <w:p w:rsidR="00FC4226" w:rsidRPr="00F768FC" w:rsidRDefault="00FC4226" w:rsidP="006B2841">
      <w:pPr>
        <w:rPr>
          <w:rStyle w:val="Hyperlink"/>
        </w:rPr>
      </w:pPr>
      <w:r w:rsidRPr="00F768FC">
        <w:rPr>
          <w:rStyle w:val="Hyperlink"/>
        </w:rPr>
        <w:t>ssh-keygen -t rsa -P '' -f ~/.ssh/id_dsa</w:t>
      </w:r>
    </w:p>
    <w:p w:rsidR="00FC4226" w:rsidRPr="00F768FC" w:rsidRDefault="00FC4226" w:rsidP="006B2841">
      <w:pPr>
        <w:rPr>
          <w:rStyle w:val="Hyperlink"/>
        </w:rPr>
      </w:pPr>
      <w:r w:rsidRPr="00F768FC">
        <w:rPr>
          <w:rStyle w:val="Hyperlink"/>
        </w:rPr>
        <w:t>cd .ssh</w:t>
      </w:r>
    </w:p>
    <w:p w:rsidR="00FC4226" w:rsidRPr="00F768FC" w:rsidRDefault="00FC4226" w:rsidP="006B2841">
      <w:pPr>
        <w:rPr>
          <w:rStyle w:val="Hyperlink"/>
        </w:rPr>
      </w:pPr>
      <w:r w:rsidRPr="00F768FC">
        <w:rPr>
          <w:rStyle w:val="Hyperlink"/>
        </w:rPr>
        <w:t>cat id_dsa.pub &gt;&gt; authorized_keys</w:t>
      </w:r>
    </w:p>
    <w:p w:rsidR="00FC4226" w:rsidRPr="006F5EB8" w:rsidRDefault="00FC4226" w:rsidP="006B2841"/>
    <w:p w:rsidR="00FC4226" w:rsidRDefault="00FC4226" w:rsidP="006B2841"/>
    <w:p w:rsidR="00FC4226" w:rsidRDefault="00FC4226" w:rsidP="006B2841">
      <w:r>
        <w:rPr>
          <w:rFonts w:hint="eastAsia"/>
        </w:rPr>
        <w:t>查看</w:t>
      </w:r>
      <w:r>
        <w:t>java</w:t>
      </w:r>
      <w:r>
        <w:rPr>
          <w:rFonts w:hint="eastAsia"/>
        </w:rPr>
        <w:t>版本</w:t>
      </w:r>
    </w:p>
    <w:p w:rsidR="00FC4226" w:rsidRPr="006A36C6" w:rsidRDefault="00FC4226" w:rsidP="006B2841">
      <w:pPr>
        <w:rPr>
          <w:rStyle w:val="Hyperlink"/>
        </w:rPr>
      </w:pPr>
      <w:r w:rsidRPr="006A36C6">
        <w:rPr>
          <w:rStyle w:val="Hyperlink"/>
        </w:rPr>
        <w:t>yum list installed |grep java</w:t>
      </w:r>
    </w:p>
    <w:p w:rsidR="00FC4226" w:rsidRDefault="00FC4226" w:rsidP="006B2841">
      <w:r w:rsidRPr="00C64DA1">
        <w:rPr>
          <w:rFonts w:hint="eastAsia"/>
        </w:rPr>
        <w:t>什么都没有，表示没有</w:t>
      </w:r>
      <w:r w:rsidRPr="00C64DA1">
        <w:t>java</w:t>
      </w:r>
    </w:p>
    <w:p w:rsidR="00FC4226" w:rsidRDefault="00FC4226" w:rsidP="006B2841">
      <w:r>
        <w:rPr>
          <w:rFonts w:hint="eastAsia"/>
        </w:rPr>
        <w:t>安装</w:t>
      </w:r>
      <w:r>
        <w:t>1.8</w:t>
      </w:r>
      <w:r>
        <w:rPr>
          <w:rFonts w:hint="eastAsia"/>
        </w:rPr>
        <w:t>（因为有些组件需要</w:t>
      </w:r>
      <w:r>
        <w:t>1.8</w:t>
      </w:r>
      <w:r>
        <w:rPr>
          <w:rFonts w:hint="eastAsia"/>
        </w:rPr>
        <w:t>）</w:t>
      </w:r>
    </w:p>
    <w:p w:rsidR="00FC4226" w:rsidRDefault="00FC4226" w:rsidP="006B2841">
      <w:pPr>
        <w:rPr>
          <w:rStyle w:val="Hyperlink"/>
        </w:rPr>
      </w:pPr>
      <w:r w:rsidRPr="004359D0">
        <w:rPr>
          <w:rStyle w:val="Hyperlink"/>
        </w:rPr>
        <w:t>yum -y install 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359D0">
          <w:rPr>
            <w:rStyle w:val="Hyperlink"/>
          </w:rPr>
          <w:t>1.8.0</w:t>
        </w:r>
      </w:smartTag>
      <w:r w:rsidRPr="004359D0">
        <w:rPr>
          <w:rStyle w:val="Hyperlink"/>
        </w:rPr>
        <w:t>-openjdk*</w:t>
      </w:r>
    </w:p>
    <w:p w:rsidR="00FC4226" w:rsidRPr="00EC2517" w:rsidRDefault="00FC4226" w:rsidP="006B2841">
      <w:r w:rsidRPr="00EC2517">
        <w:rPr>
          <w:rFonts w:hint="eastAsia"/>
        </w:rPr>
        <w:t>找到</w:t>
      </w:r>
      <w:r w:rsidRPr="00EC2517">
        <w:t>java</w:t>
      </w:r>
      <w:r w:rsidRPr="00EC2517">
        <w:rPr>
          <w:rFonts w:hint="eastAsia"/>
        </w:rPr>
        <w:t>路径，设置环境变量</w:t>
      </w:r>
      <w:r>
        <w:t xml:space="preserve"> ll</w:t>
      </w:r>
      <w:r>
        <w:rPr>
          <w:rFonts w:hint="eastAsia"/>
        </w:rPr>
        <w:t>是</w:t>
      </w:r>
      <w:r>
        <w:t>LL</w:t>
      </w:r>
    </w:p>
    <w:p w:rsidR="00FC4226" w:rsidRPr="00EC2517" w:rsidRDefault="00FC4226" w:rsidP="006B2841">
      <w:pPr>
        <w:rPr>
          <w:rStyle w:val="Hyperlink"/>
        </w:rPr>
      </w:pPr>
      <w:r w:rsidRPr="00EC2517">
        <w:rPr>
          <w:rStyle w:val="Hyperlink"/>
        </w:rPr>
        <w:t>whereis javac</w:t>
      </w:r>
    </w:p>
    <w:p w:rsidR="00FC4226" w:rsidRPr="00EC2517" w:rsidRDefault="00FC4226" w:rsidP="006B2841">
      <w:pPr>
        <w:rPr>
          <w:rStyle w:val="Hyperlink"/>
        </w:rPr>
      </w:pPr>
      <w:r w:rsidRPr="00EC2517">
        <w:rPr>
          <w:rStyle w:val="Hyperlink"/>
        </w:rPr>
        <w:t>ll /usr/bin/javac</w:t>
      </w:r>
    </w:p>
    <w:p w:rsidR="00FC4226" w:rsidRPr="00EC2517" w:rsidRDefault="00FC4226" w:rsidP="006B2841">
      <w:pPr>
        <w:rPr>
          <w:rStyle w:val="Hyperlink"/>
        </w:rPr>
      </w:pPr>
      <w:r w:rsidRPr="00EC2517">
        <w:rPr>
          <w:rStyle w:val="Hyperlink"/>
        </w:rPr>
        <w:t>ll /etc/alternatives/javac</w:t>
      </w:r>
    </w:p>
    <w:p w:rsidR="00FC4226" w:rsidRPr="00EC2517" w:rsidRDefault="00FC4226" w:rsidP="006B2841">
      <w:r w:rsidRPr="00EC2517">
        <w:rPr>
          <w:rStyle w:val="Hyperlink"/>
        </w:rPr>
        <w:t>ll /usr/lib/jvm/java-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C2517">
          <w:rPr>
            <w:rStyle w:val="Hyperlink"/>
          </w:rPr>
          <w:t>1.7.0</w:t>
        </w:r>
      </w:smartTag>
      <w:r w:rsidRPr="00EC2517">
        <w:rPr>
          <w:rStyle w:val="Hyperlink"/>
        </w:rPr>
        <w:t>-openjdk.x86_64/bin/javac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：</w:t>
      </w:r>
      <w:r w:rsidRPr="00EC2517">
        <w:rPr>
          <w:rFonts w:hint="eastAsia"/>
        </w:rPr>
        <w:t>到这一步已经没有软连接了。因此，</w:t>
      </w:r>
      <w:r w:rsidRPr="00EC2517">
        <w:t>java_home</w:t>
      </w:r>
      <w:r w:rsidRPr="00EC2517">
        <w:rPr>
          <w:rFonts w:hint="eastAsia"/>
        </w:rPr>
        <w:t>应该下面这个目录：</w:t>
      </w:r>
    </w:p>
    <w:p w:rsidR="00FC4226" w:rsidRDefault="00FC4226" w:rsidP="006B2841">
      <w:pPr>
        <w:rPr>
          <w:rStyle w:val="Hyperlink"/>
        </w:rPr>
      </w:pPr>
      <w:r w:rsidRPr="00EC2517">
        <w:rPr>
          <w:rStyle w:val="Hyperlink"/>
        </w:rPr>
        <w:t>/usr/lib/jvm/java-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C2517">
          <w:rPr>
            <w:rStyle w:val="Hyperlink"/>
          </w:rPr>
          <w:t>1.8.0</w:t>
        </w:r>
      </w:smartTag>
      <w:r w:rsidRPr="00EC2517">
        <w:rPr>
          <w:rStyle w:val="Hyperlink"/>
        </w:rPr>
        <w:t>-openjdk-1.8.0.171-7.b10.el7.x86_64</w:t>
      </w:r>
    </w:p>
    <w:p w:rsidR="00FC4226" w:rsidRPr="00E105E2" w:rsidRDefault="00FC4226" w:rsidP="006B2841">
      <w:r w:rsidRPr="00E105E2">
        <w:rPr>
          <w:rFonts w:hint="eastAsia"/>
        </w:rPr>
        <w:t>修改环境变量：</w:t>
      </w:r>
    </w:p>
    <w:p w:rsidR="00FC4226" w:rsidRPr="00E105E2" w:rsidRDefault="00FC4226" w:rsidP="006B2841">
      <w:r w:rsidRPr="00E105E2">
        <w:t>Bashrc</w:t>
      </w:r>
      <w:r w:rsidRPr="00E105E2">
        <w:rPr>
          <w:rFonts w:hint="eastAsia"/>
        </w:rPr>
        <w:t>：各个用户自己有一份</w:t>
      </w:r>
    </w:p>
    <w:p w:rsidR="00FC4226" w:rsidRDefault="00FC4226" w:rsidP="006B2841">
      <w:r w:rsidRPr="00E105E2">
        <w:t>Profile</w:t>
      </w:r>
      <w:r w:rsidRPr="00E105E2">
        <w:rPr>
          <w:rFonts w:hint="eastAsia"/>
        </w:rPr>
        <w:t>：所有的用户共享</w:t>
      </w:r>
    </w:p>
    <w:p w:rsidR="00FC4226" w:rsidRPr="007A54E8" w:rsidRDefault="00FC4226" w:rsidP="006B2841">
      <w:pPr>
        <w:rPr>
          <w:rStyle w:val="Hyperlink"/>
        </w:rPr>
      </w:pPr>
      <w:r w:rsidRPr="007A54E8">
        <w:rPr>
          <w:rStyle w:val="Hyperlink"/>
        </w:rPr>
        <w:t>vi ~/.bashrc</w:t>
      </w:r>
    </w:p>
    <w:p w:rsidR="00FC4226" w:rsidRDefault="00FC4226" w:rsidP="006B2841">
      <w:r>
        <w:rPr>
          <w:rFonts w:hint="eastAsia"/>
        </w:rPr>
        <w:t>添加：</w:t>
      </w:r>
    </w:p>
    <w:p w:rsidR="00FC4226" w:rsidRPr="007A54E8" w:rsidRDefault="00FC4226" w:rsidP="006B2841">
      <w:pPr>
        <w:rPr>
          <w:rStyle w:val="Hyperlink"/>
        </w:rPr>
      </w:pPr>
      <w:r w:rsidRPr="007A54E8">
        <w:rPr>
          <w:rStyle w:val="Hyperlink"/>
        </w:rPr>
        <w:t>export JAVA_HOME=/usr/lib/jvm/java-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A54E8">
          <w:rPr>
            <w:rStyle w:val="Hyperlink"/>
          </w:rPr>
          <w:t>1.8.0</w:t>
        </w:r>
      </w:smartTag>
      <w:r w:rsidRPr="007A54E8">
        <w:rPr>
          <w:rStyle w:val="Hyperlink"/>
        </w:rPr>
        <w:t>-openjdk-1.8.0.171-7.b10.el7.x86_64</w:t>
      </w:r>
    </w:p>
    <w:p w:rsidR="00FC4226" w:rsidRDefault="00FC4226" w:rsidP="006B2841">
      <w:pPr>
        <w:rPr>
          <w:rStyle w:val="Hyperlink"/>
        </w:rPr>
      </w:pPr>
      <w:r w:rsidRPr="007A54E8">
        <w:rPr>
          <w:rStyle w:val="Hyperlink"/>
        </w:rPr>
        <w:t>source ~/.bashrc</w:t>
      </w:r>
      <w:r>
        <w:rPr>
          <w:rStyle w:val="Hyperlink"/>
          <w:rFonts w:hint="eastAsia"/>
        </w:rPr>
        <w:t>（使修改生效）</w:t>
      </w:r>
    </w:p>
    <w:p w:rsidR="00FC4226" w:rsidRPr="00A076F6" w:rsidRDefault="00FC4226" w:rsidP="006B2841">
      <w:r w:rsidRPr="00A076F6">
        <w:rPr>
          <w:rFonts w:hint="eastAsia"/>
        </w:rPr>
        <w:t>检验：</w:t>
      </w:r>
    </w:p>
    <w:p w:rsidR="00FC4226" w:rsidRPr="00411567" w:rsidRDefault="00FC4226" w:rsidP="006B2841">
      <w:pPr>
        <w:rPr>
          <w:rStyle w:val="Hyperlink"/>
        </w:rPr>
      </w:pPr>
      <w:r w:rsidRPr="00A076F6">
        <w:rPr>
          <w:rStyle w:val="Hyperlink"/>
        </w:rPr>
        <w:t>echo $JAVA_HOME</w:t>
      </w:r>
    </w:p>
    <w:p w:rsidR="00FC4226" w:rsidRPr="00A076F6" w:rsidRDefault="00FC4226" w:rsidP="006B2841">
      <w:pPr>
        <w:rPr>
          <w:rStyle w:val="Hyperlink"/>
        </w:rPr>
      </w:pPr>
      <w:r w:rsidRPr="00A076F6">
        <w:rPr>
          <w:rStyle w:val="Hyperlink"/>
        </w:rPr>
        <w:t>java -version</w:t>
      </w:r>
    </w:p>
    <w:p w:rsidR="00FC4226" w:rsidRDefault="00FC4226" w:rsidP="006B2841">
      <w:pPr>
        <w:rPr>
          <w:rStyle w:val="Hyperlink"/>
        </w:rPr>
      </w:pPr>
      <w:r w:rsidRPr="00A076F6">
        <w:rPr>
          <w:rStyle w:val="Hyperlink"/>
        </w:rPr>
        <w:t>$JAVA_HOME/bin/java -version</w:t>
      </w:r>
    </w:p>
    <w:p w:rsidR="00FC4226" w:rsidRDefault="00FC4226" w:rsidP="006B2841">
      <w:pPr>
        <w:rPr>
          <w:rStyle w:val="Hyperlink"/>
        </w:rPr>
      </w:pPr>
    </w:p>
    <w:p w:rsidR="00FC4226" w:rsidRDefault="00FC4226" w:rsidP="006B2841">
      <w:r w:rsidRPr="0076328C">
        <w:rPr>
          <w:rFonts w:hint="eastAsia"/>
        </w:rPr>
        <w:t>现在开始安装</w:t>
      </w:r>
      <w:r w:rsidRPr="0076328C">
        <w:t>hadoop</w:t>
      </w:r>
    </w:p>
    <w:p w:rsidR="00FC4226" w:rsidRDefault="00FC4226" w:rsidP="006B2841">
      <w:r>
        <w:rPr>
          <w:rFonts w:hint="eastAsia"/>
        </w:rPr>
        <w:t>解压</w:t>
      </w:r>
      <w:r>
        <w:t>:</w:t>
      </w:r>
    </w:p>
    <w:p w:rsidR="00FC4226" w:rsidRPr="0054141D" w:rsidRDefault="00FC4226" w:rsidP="006B2841">
      <w:pPr>
        <w:rPr>
          <w:rStyle w:val="Hyperlink"/>
        </w:rPr>
      </w:pPr>
      <w:r w:rsidRPr="0054141D">
        <w:rPr>
          <w:rStyle w:val="Hyperlink"/>
        </w:rPr>
        <w:t>tar -zvxf 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4141D">
          <w:rPr>
            <w:rStyle w:val="Hyperlink"/>
          </w:rPr>
          <w:t>2.7.1</w:t>
        </w:r>
      </w:smartTag>
      <w:r w:rsidRPr="0054141D">
        <w:rPr>
          <w:rStyle w:val="Hyperlink"/>
        </w:rPr>
        <w:t>.tar.gz</w:t>
      </w:r>
    </w:p>
    <w:p w:rsidR="00FC4226" w:rsidRDefault="00FC4226" w:rsidP="006B2841">
      <w:r>
        <w:rPr>
          <w:rFonts w:hint="eastAsia"/>
        </w:rPr>
        <w:t>重命名：</w:t>
      </w:r>
    </w:p>
    <w:p w:rsidR="00FC4226" w:rsidRPr="0054141D" w:rsidRDefault="00FC4226" w:rsidP="006B2841">
      <w:pPr>
        <w:rPr>
          <w:rStyle w:val="Hyperlink"/>
        </w:rPr>
      </w:pPr>
      <w:r w:rsidRPr="0054141D">
        <w:rPr>
          <w:rStyle w:val="Hyperlink"/>
        </w:rPr>
        <w:t>mv ./hadoop-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4141D">
          <w:rPr>
            <w:rStyle w:val="Hyperlink"/>
          </w:rPr>
          <w:t>2.7.1</w:t>
        </w:r>
      </w:smartTag>
      <w:r w:rsidRPr="0054141D">
        <w:rPr>
          <w:rStyle w:val="Hyperlink"/>
        </w:rPr>
        <w:t>/ ./</w:t>
      </w:r>
      <w:r>
        <w:rPr>
          <w:rStyle w:val="Hyperlink"/>
        </w:rPr>
        <w:t>h</w:t>
      </w:r>
      <w:r w:rsidRPr="0054141D">
        <w:rPr>
          <w:rStyle w:val="Hyperlink"/>
        </w:rPr>
        <w:t>adoop</w:t>
      </w:r>
    </w:p>
    <w:p w:rsidR="00FC4226" w:rsidRDefault="00FC4226" w:rsidP="006B2841">
      <w:r>
        <w:rPr>
          <w:rFonts w:hint="eastAsia"/>
        </w:rPr>
        <w:t>移动到</w:t>
      </w:r>
      <w:r>
        <w:t>local</w:t>
      </w:r>
      <w:r>
        <w:rPr>
          <w:rFonts w:hint="eastAsia"/>
        </w:rPr>
        <w:t>下：</w:t>
      </w:r>
    </w:p>
    <w:p w:rsidR="00FC4226" w:rsidRDefault="00FC4226" w:rsidP="006B2841">
      <w:pPr>
        <w:rPr>
          <w:rStyle w:val="Hyperlink"/>
        </w:rPr>
      </w:pPr>
      <w:r w:rsidRPr="0054141D">
        <w:rPr>
          <w:rStyle w:val="Hyperlink"/>
        </w:rPr>
        <w:t>mv ./hadoop /usr/local/</w:t>
      </w:r>
    </w:p>
    <w:p w:rsidR="00FC4226" w:rsidRDefault="00FC4226" w:rsidP="006B2841">
      <w:pPr>
        <w:rPr>
          <w:rStyle w:val="Hyperlink"/>
        </w:rPr>
      </w:pPr>
    </w:p>
    <w:p w:rsidR="00FC4226" w:rsidRPr="00273D8F" w:rsidRDefault="00FC4226" w:rsidP="006B2841">
      <w:r w:rsidRPr="00273D8F">
        <w:rPr>
          <w:rFonts w:hint="eastAsia"/>
        </w:rPr>
        <w:t>注意：以下内容是搭建</w:t>
      </w:r>
      <w:r w:rsidRPr="00273D8F">
        <w:t>hadoop</w:t>
      </w:r>
      <w:r w:rsidRPr="00273D8F">
        <w:rPr>
          <w:rFonts w:hint="eastAsia"/>
        </w:rPr>
        <w:t>为伪分布式模式</w:t>
      </w:r>
    </w:p>
    <w:p w:rsidR="00FC4226" w:rsidRDefault="00FC4226" w:rsidP="006B2841">
      <w:r w:rsidRPr="00273D8F">
        <w:t xml:space="preserve">Hadoop </w:t>
      </w:r>
      <w:r w:rsidRPr="00273D8F">
        <w:rPr>
          <w:rFonts w:hint="eastAsia"/>
        </w:rPr>
        <w:t>可以在单节点上以伪分布式的方式运行，</w:t>
      </w:r>
      <w:r w:rsidRPr="00273D8F">
        <w:t xml:space="preserve">Hadoop </w:t>
      </w:r>
      <w:r w:rsidRPr="00273D8F">
        <w:rPr>
          <w:rFonts w:hint="eastAsia"/>
        </w:rPr>
        <w:t>进程以分离的</w:t>
      </w:r>
      <w:r w:rsidRPr="00273D8F">
        <w:t xml:space="preserve"> Java </w:t>
      </w:r>
      <w:r w:rsidRPr="00273D8F">
        <w:rPr>
          <w:rFonts w:hint="eastAsia"/>
        </w:rPr>
        <w:t>进程来运行，节点既作为</w:t>
      </w:r>
      <w:r w:rsidRPr="00273D8F">
        <w:t xml:space="preserve"> NameNode </w:t>
      </w:r>
      <w:r w:rsidRPr="00273D8F">
        <w:rPr>
          <w:rFonts w:hint="eastAsia"/>
        </w:rPr>
        <w:t>也作为</w:t>
      </w:r>
      <w:r w:rsidRPr="00273D8F">
        <w:t xml:space="preserve"> DataNode</w:t>
      </w:r>
      <w:r w:rsidRPr="00273D8F">
        <w:rPr>
          <w:rFonts w:hint="eastAsia"/>
        </w:rPr>
        <w:t>，同时，读取的是</w:t>
      </w:r>
      <w:r w:rsidRPr="00273D8F">
        <w:t xml:space="preserve"> HDFS </w:t>
      </w:r>
      <w:r w:rsidRPr="00273D8F">
        <w:rPr>
          <w:rFonts w:hint="eastAsia"/>
        </w:rPr>
        <w:t>中的文件</w:t>
      </w:r>
    </w:p>
    <w:p w:rsidR="00FC4226" w:rsidRPr="006B2841" w:rsidRDefault="00FC4226" w:rsidP="006B2841">
      <w:pPr>
        <w:rPr>
          <w:rStyle w:val="Hyperlink"/>
          <w:color w:val="auto"/>
          <w:u w:val="none"/>
        </w:rPr>
      </w:pPr>
      <w:r w:rsidRPr="008C237F">
        <w:rPr>
          <w:rStyle w:val="Hyperlink"/>
        </w:rPr>
        <w:t>vi</w:t>
      </w:r>
      <w:r w:rsidRPr="008C237F">
        <w:rPr>
          <w:rStyle w:val="Hyperlink"/>
          <w:rFonts w:ascii="Tahoma" w:hAnsi="Tahoma"/>
          <w:b/>
          <w:bCs/>
        </w:rPr>
        <w:t>core-site.xml</w:t>
      </w:r>
    </w:p>
    <w:p w:rsidR="00FC4226" w:rsidRDefault="00FC4226" w:rsidP="006B2841">
      <w:r>
        <w:t>&lt;configuration&gt;</w:t>
      </w:r>
    </w:p>
    <w:p w:rsidR="00FC4226" w:rsidRDefault="00FC4226" w:rsidP="006B2841">
      <w:r>
        <w:t>&lt;property&gt;</w:t>
      </w:r>
    </w:p>
    <w:p w:rsidR="00FC4226" w:rsidRDefault="00FC4226" w:rsidP="006B2841">
      <w:r>
        <w:t>&lt;name&gt;hadoop.tmp.dir&lt;/name&gt;</w:t>
      </w:r>
    </w:p>
    <w:p w:rsidR="00FC4226" w:rsidRDefault="00FC4226" w:rsidP="006B2841">
      <w:r>
        <w:t>&lt;value&gt;file:/usr/local/hadoop/tmp&lt;/value&gt;</w:t>
      </w:r>
    </w:p>
    <w:p w:rsidR="00FC4226" w:rsidRDefault="00FC4226" w:rsidP="006B2841">
      <w:r>
        <w:t>&lt;description&gt;Abase for other temporary directories.&lt;/description&gt;</w:t>
      </w:r>
    </w:p>
    <w:p w:rsidR="00FC4226" w:rsidRDefault="00FC4226" w:rsidP="006B2841">
      <w:r>
        <w:t>&lt;/property&gt;</w:t>
      </w:r>
    </w:p>
    <w:p w:rsidR="00FC4226" w:rsidRDefault="00FC4226" w:rsidP="006B2841">
      <w:r>
        <w:t>&lt;property&gt;</w:t>
      </w:r>
    </w:p>
    <w:p w:rsidR="00FC4226" w:rsidRDefault="00FC4226" w:rsidP="006B2841">
      <w:r>
        <w:t>&lt;name&gt;fs.defaultFS&lt;/name&gt;</w:t>
      </w:r>
    </w:p>
    <w:p w:rsidR="00FC4226" w:rsidRDefault="00FC4226" w:rsidP="006B2841">
      <w:r>
        <w:t>&lt;value&gt;hdfs://localhost:9000&lt;/value&gt;</w:t>
      </w:r>
    </w:p>
    <w:p w:rsidR="00FC4226" w:rsidRDefault="00FC4226" w:rsidP="006B2841">
      <w:r>
        <w:t>&lt;/property&gt;</w:t>
      </w:r>
    </w:p>
    <w:p w:rsidR="00FC4226" w:rsidRDefault="00FC4226" w:rsidP="006B2841">
      <w:r>
        <w:t>&lt;/configuration&gt;</w:t>
      </w:r>
    </w:p>
    <w:p w:rsidR="00FC4226" w:rsidRPr="006B2841" w:rsidRDefault="00FC4226" w:rsidP="006B2841">
      <w:pPr>
        <w:rPr>
          <w:rStyle w:val="Hyperlink"/>
          <w:color w:val="auto"/>
          <w:u w:val="none"/>
        </w:rPr>
      </w:pPr>
      <w:r>
        <w:rPr>
          <w:rStyle w:val="Hyperlink"/>
          <w:b/>
          <w:bCs/>
        </w:rPr>
        <w:t>v</w:t>
      </w:r>
      <w:r w:rsidRPr="00595723">
        <w:rPr>
          <w:rStyle w:val="Hyperlink"/>
          <w:b/>
          <w:bCs/>
        </w:rPr>
        <w:t>i</w:t>
      </w:r>
      <w:r w:rsidRPr="00595723">
        <w:rPr>
          <w:rStyle w:val="Hyperlink"/>
          <w:rFonts w:ascii="Tahoma" w:hAnsi="Tahoma"/>
          <w:b/>
          <w:bCs/>
        </w:rPr>
        <w:t> </w:t>
      </w:r>
      <w:r w:rsidRPr="00595723">
        <w:rPr>
          <w:rStyle w:val="Hyperlink"/>
          <w:rFonts w:ascii="Tahoma" w:hAnsi="Tahoma"/>
        </w:rPr>
        <w:t>hdfs-site.xml</w:t>
      </w:r>
    </w:p>
    <w:p w:rsidR="00FC4226" w:rsidRDefault="00FC4226" w:rsidP="006B2841">
      <w:r>
        <w:t>&lt;configuration&gt;</w:t>
      </w:r>
    </w:p>
    <w:p w:rsidR="00FC4226" w:rsidRDefault="00FC4226" w:rsidP="006B2841">
      <w:r>
        <w:t>&lt;property&gt;</w:t>
      </w:r>
    </w:p>
    <w:p w:rsidR="00FC4226" w:rsidRDefault="00FC4226" w:rsidP="006B2841">
      <w:r>
        <w:t>&lt;name&gt;dfs.replication&lt;/name&gt;</w:t>
      </w:r>
    </w:p>
    <w:p w:rsidR="00FC4226" w:rsidRDefault="00FC4226" w:rsidP="006B2841">
      <w:r>
        <w:t>&lt;value&gt;1&lt;/value&gt;</w:t>
      </w:r>
    </w:p>
    <w:p w:rsidR="00FC4226" w:rsidRDefault="00FC4226" w:rsidP="006B2841">
      <w:r>
        <w:t>&lt;/property&gt;</w:t>
      </w:r>
    </w:p>
    <w:p w:rsidR="00FC4226" w:rsidRDefault="00FC4226" w:rsidP="006B2841">
      <w:r>
        <w:t>&lt;property&gt;</w:t>
      </w:r>
    </w:p>
    <w:p w:rsidR="00FC4226" w:rsidRDefault="00FC4226" w:rsidP="006B2841">
      <w:r>
        <w:t>&lt;name&gt;dfs.namenode.name.dir&lt;/name&gt;</w:t>
      </w:r>
    </w:p>
    <w:p w:rsidR="00FC4226" w:rsidRDefault="00FC4226" w:rsidP="006B2841">
      <w:r>
        <w:t>&lt;value&gt;file:/usr/local/hadoop/tmp/dfs/name&lt;/value&gt;</w:t>
      </w:r>
    </w:p>
    <w:p w:rsidR="00FC4226" w:rsidRDefault="00FC4226" w:rsidP="006B2841">
      <w:r>
        <w:t>&lt;/property&gt;</w:t>
      </w:r>
    </w:p>
    <w:p w:rsidR="00FC4226" w:rsidRDefault="00FC4226" w:rsidP="006B2841">
      <w:r>
        <w:t>&lt;property&gt;</w:t>
      </w:r>
    </w:p>
    <w:p w:rsidR="00FC4226" w:rsidRDefault="00FC4226" w:rsidP="006B2841">
      <w:r>
        <w:t>&lt;name&gt;dfs.datanode.data.dir&lt;/name&gt;</w:t>
      </w:r>
    </w:p>
    <w:p w:rsidR="00FC4226" w:rsidRDefault="00FC4226" w:rsidP="006B2841">
      <w:r>
        <w:t>&lt;value&gt;file:/usr/local/hadoop/tmp/dfs/data&lt;/value&gt;</w:t>
      </w:r>
    </w:p>
    <w:p w:rsidR="00FC4226" w:rsidRDefault="00FC4226" w:rsidP="006B2841">
      <w:r>
        <w:t>&lt;/property&gt;</w:t>
      </w:r>
    </w:p>
    <w:p w:rsidR="00FC4226" w:rsidRDefault="00FC4226" w:rsidP="006B2841">
      <w:r>
        <w:t>&lt;/configuration&gt;</w:t>
      </w:r>
    </w:p>
    <w:p w:rsidR="00FC4226" w:rsidRPr="00253629" w:rsidRDefault="00FC4226" w:rsidP="006B2841">
      <w:pPr>
        <w:rPr>
          <w:rFonts w:ascii="宋体" w:cs="宋体"/>
          <w:sz w:val="24"/>
          <w:szCs w:val="24"/>
        </w:rPr>
      </w:pPr>
      <w:r w:rsidRPr="00253629">
        <w:rPr>
          <w:rFonts w:ascii="Helvetica" w:hAnsi="Helvetica" w:cs="Helvetica"/>
          <w:b/>
          <w:bCs/>
          <w:color w:val="008800"/>
          <w:sz w:val="30"/>
          <w:szCs w:val="30"/>
        </w:rPr>
        <w:t>Hadoop</w:t>
      </w:r>
      <w:r w:rsidRPr="00253629">
        <w:rPr>
          <w:rFonts w:ascii="Helvetica" w:hAnsi="Helvetica" w:cs="Helvetica" w:hint="eastAsia"/>
          <w:b/>
          <w:bCs/>
          <w:color w:val="008800"/>
          <w:sz w:val="30"/>
          <w:szCs w:val="30"/>
        </w:rPr>
        <w:t>配置文件说明</w:t>
      </w:r>
    </w:p>
    <w:p w:rsidR="00FC4226" w:rsidRPr="00253629" w:rsidRDefault="00FC4226" w:rsidP="006B2841">
      <w:pPr>
        <w:spacing w:after="225"/>
        <w:rPr>
          <w:rFonts w:ascii="Helvetica" w:hAnsi="Helvetica" w:cs="Helvetica"/>
          <w:color w:val="333333"/>
          <w:sz w:val="24"/>
          <w:szCs w:val="24"/>
        </w:rPr>
      </w:pPr>
      <w:r w:rsidRPr="00253629">
        <w:rPr>
          <w:rFonts w:ascii="Helvetica" w:hAnsi="Helvetica" w:cs="Helvetica"/>
          <w:color w:val="333333"/>
          <w:sz w:val="24"/>
          <w:szCs w:val="24"/>
        </w:rPr>
        <w:t xml:space="preserve">Hadoop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的运行方式是由配置文件决定的（运行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Hadoop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时会读取配置文件），因此如果需要从伪分布式模式切换回非分布式模式，需要删除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core-site.xml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中的配置项。</w:t>
      </w:r>
    </w:p>
    <w:p w:rsidR="00FC4226" w:rsidRDefault="00FC4226" w:rsidP="006B2841">
      <w:pPr>
        <w:spacing w:after="225"/>
        <w:rPr>
          <w:rFonts w:ascii="Helvetica" w:hAnsi="Helvetica" w:cs="Helvetica"/>
          <w:color w:val="333333"/>
          <w:sz w:val="24"/>
          <w:szCs w:val="24"/>
        </w:rPr>
      </w:pPr>
      <w:r w:rsidRPr="00253629">
        <w:rPr>
          <w:rFonts w:ascii="Helvetica" w:hAnsi="Helvetica" w:cs="Helvetica" w:hint="eastAsia"/>
          <w:color w:val="333333"/>
          <w:sz w:val="24"/>
          <w:szCs w:val="24"/>
        </w:rPr>
        <w:t>此外，伪分布式虽然只需要配置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fs.defaultFS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和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dfs.replication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就可以运行（官方教程如此），不过若没有配置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hadoop.tmp.dir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参数，则默认使用的临时目录为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/tmp/hadoo-hadoop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，而这个目录在重启时有可能被系统清理掉，导致必须重新执行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format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才行。所以</w:t>
      </w:r>
      <w:r>
        <w:rPr>
          <w:rFonts w:ascii="Helvetica" w:hAnsi="Helvetica" w:cs="Helvetica" w:hint="eastAsia"/>
          <w:color w:val="333333"/>
          <w:sz w:val="24"/>
          <w:szCs w:val="24"/>
        </w:rPr>
        <w:t>需要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进行设置，同时也指定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dfs.namenode.name.dir 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和</w:t>
      </w:r>
      <w:r w:rsidRPr="00253629">
        <w:rPr>
          <w:rFonts w:ascii="Helvetica" w:hAnsi="Helvetica" w:cs="Helvetica"/>
          <w:color w:val="333333"/>
          <w:sz w:val="24"/>
          <w:szCs w:val="24"/>
        </w:rPr>
        <w:t xml:space="preserve"> dfs.datanode.data.dir</w:t>
      </w:r>
      <w:r w:rsidRPr="00253629">
        <w:rPr>
          <w:rFonts w:ascii="Helvetica" w:hAnsi="Helvetica" w:cs="Helvetica" w:hint="eastAsia"/>
          <w:color w:val="333333"/>
          <w:sz w:val="24"/>
          <w:szCs w:val="24"/>
        </w:rPr>
        <w:t>，否则在接下来的步骤中可能会出错。</w:t>
      </w:r>
    </w:p>
    <w:p w:rsidR="00FC4226" w:rsidRDefault="00FC4226" w:rsidP="006B2841">
      <w:pPr>
        <w:spacing w:after="22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配置文件中的目录启动</w:t>
      </w:r>
      <w:r>
        <w:rPr>
          <w:rFonts w:ascii="Helvetica" w:hAnsi="Helvetica" w:cs="Helvetica"/>
          <w:color w:val="333333"/>
          <w:sz w:val="24"/>
          <w:szCs w:val="24"/>
        </w:rPr>
        <w:t>hdfs</w:t>
      </w:r>
      <w:r>
        <w:rPr>
          <w:rFonts w:ascii="Helvetica" w:hAnsi="Helvetica" w:cs="Helvetica" w:hint="eastAsia"/>
          <w:color w:val="333333"/>
          <w:sz w:val="24"/>
          <w:szCs w:val="24"/>
        </w:rPr>
        <w:t>会自动创建</w:t>
      </w:r>
    </w:p>
    <w:p w:rsidR="00FC4226" w:rsidRDefault="00FC4226" w:rsidP="006B2841">
      <w:pPr>
        <w:spacing w:after="22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添加以下内容到</w:t>
      </w:r>
      <w:r w:rsidRPr="007A54E8">
        <w:rPr>
          <w:rStyle w:val="Hyperlink"/>
        </w:rPr>
        <w:t>~/.bashrc</w:t>
      </w:r>
      <w:r>
        <w:rPr>
          <w:rFonts w:ascii="Helvetica" w:hAnsi="Helvetica" w:cs="Helvetica" w:hint="eastAsia"/>
          <w:color w:val="333333"/>
          <w:sz w:val="24"/>
          <w:szCs w:val="24"/>
        </w:rPr>
        <w:t>：</w:t>
      </w:r>
    </w:p>
    <w:p w:rsidR="00FC4226" w:rsidRPr="000A4628" w:rsidRDefault="00FC4226" w:rsidP="006B2841">
      <w:pPr>
        <w:spacing w:after="225"/>
        <w:rPr>
          <w:rStyle w:val="Hyperlink"/>
        </w:rPr>
      </w:pPr>
      <w:r w:rsidRPr="000A4628">
        <w:rPr>
          <w:rStyle w:val="Hyperlink"/>
        </w:rPr>
        <w:t>export HADOOP_HOME=/usr/local/hadoop</w:t>
      </w:r>
    </w:p>
    <w:p w:rsidR="00FC4226" w:rsidRPr="000A4628" w:rsidRDefault="00FC4226" w:rsidP="006B2841">
      <w:pPr>
        <w:spacing w:after="225"/>
        <w:rPr>
          <w:rStyle w:val="Hyperlink"/>
        </w:rPr>
      </w:pPr>
      <w:r w:rsidRPr="000A4628">
        <w:rPr>
          <w:rStyle w:val="Hyperlink"/>
        </w:rPr>
        <w:t>export PATH=$PATH:$HADOOP_HOME/bin:$JAVA_HOME/bin</w:t>
      </w:r>
    </w:p>
    <w:p w:rsidR="00FC4226" w:rsidRDefault="00FC4226" w:rsidP="006B2841">
      <w:r>
        <w:rPr>
          <w:rFonts w:hint="eastAsia"/>
        </w:rPr>
        <w:t>运行格式化命令：</w:t>
      </w:r>
    </w:p>
    <w:p w:rsidR="00FC4226" w:rsidRDefault="00FC4226" w:rsidP="006B2841">
      <w:pPr>
        <w:rPr>
          <w:rStyle w:val="Hyperlink"/>
        </w:rPr>
      </w:pPr>
      <w:r w:rsidRPr="00F67AD0">
        <w:rPr>
          <w:rStyle w:val="Hyperlink"/>
        </w:rPr>
        <w:t>hadoop namenode -format</w:t>
      </w:r>
      <w:r w:rsidRPr="00152FC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59.75pt;height:101.25pt;visibility:visible">
            <v:imagedata r:id="rId7" o:title=""/>
          </v:shape>
        </w:pict>
      </w:r>
    </w:p>
    <w:p w:rsidR="00FC4226" w:rsidRDefault="00FC4226" w:rsidP="006B2841">
      <w:r w:rsidRPr="003B2D87">
        <w:rPr>
          <w:rFonts w:hint="eastAsia"/>
        </w:rPr>
        <w:t>出现这个表示正常</w:t>
      </w:r>
    </w:p>
    <w:p w:rsidR="00FC4226" w:rsidRDefault="00FC4226" w:rsidP="006B2841">
      <w:r>
        <w:rPr>
          <w:rFonts w:hint="eastAsia"/>
        </w:rPr>
        <w:t>启动</w:t>
      </w:r>
      <w:r>
        <w:t>hdfs</w:t>
      </w:r>
    </w:p>
    <w:p w:rsidR="00FC4226" w:rsidRDefault="00FC4226" w:rsidP="006B2841">
      <w:pPr>
        <w:rPr>
          <w:rStyle w:val="Hyperlink"/>
        </w:rPr>
      </w:pPr>
      <w:r w:rsidRPr="00AB7639">
        <w:rPr>
          <w:rStyle w:val="Hyperlink"/>
        </w:rPr>
        <w:t>./sbin/start-dfs.sh</w:t>
      </w:r>
    </w:p>
    <w:p w:rsidR="00FC4226" w:rsidRDefault="00FC4226" w:rsidP="006B2841">
      <w:pPr>
        <w:rPr>
          <w:rStyle w:val="Hyperlink"/>
        </w:rPr>
      </w:pPr>
      <w:r>
        <w:rPr>
          <w:rStyle w:val="Hyperlink"/>
        </w:rPr>
        <w:t>Jps</w:t>
      </w:r>
    </w:p>
    <w:p w:rsidR="00FC4226" w:rsidRDefault="00FC4226" w:rsidP="006B2841">
      <w:pPr>
        <w:rPr>
          <w:rStyle w:val="Hyperlink"/>
        </w:rPr>
      </w:pPr>
      <w:r w:rsidRPr="00152FC5">
        <w:rPr>
          <w:noProof/>
        </w:rPr>
        <w:pict>
          <v:shape id="图片 6" o:spid="_x0000_i1026" type="#_x0000_t75" style="width:510pt;height:75.75pt;visibility:visible">
            <v:imagedata r:id="rId8" o:title=""/>
          </v:shape>
        </w:pict>
      </w:r>
    </w:p>
    <w:p w:rsidR="00FC4226" w:rsidRDefault="00FC4226" w:rsidP="006B2841">
      <w:r w:rsidRPr="00E90E3C">
        <w:rPr>
          <w:rFonts w:hint="eastAsia"/>
        </w:rPr>
        <w:t>出现这几个进程，则表示</w:t>
      </w:r>
      <w:r w:rsidRPr="00E90E3C">
        <w:t>hdfs</w:t>
      </w:r>
      <w:r w:rsidRPr="00E90E3C">
        <w:rPr>
          <w:rFonts w:hint="eastAsia"/>
        </w:rPr>
        <w:t>正常</w:t>
      </w:r>
    </w:p>
    <w:p w:rsidR="00FC4226" w:rsidRDefault="00FC4226" w:rsidP="006B2841">
      <w:r>
        <w:rPr>
          <w:rFonts w:hint="eastAsia"/>
        </w:rPr>
        <w:t>运行示例，验证</w:t>
      </w:r>
      <w:r>
        <w:t>hadoop</w:t>
      </w:r>
      <w:r>
        <w:rPr>
          <w:rFonts w:hint="eastAsia"/>
        </w:rPr>
        <w:t>是否正常</w:t>
      </w:r>
    </w:p>
    <w:p w:rsidR="00FC4226" w:rsidRDefault="00FC4226" w:rsidP="006B2841">
      <w:r>
        <w:rPr>
          <w:rFonts w:hint="eastAsia"/>
        </w:rPr>
        <w:t>在</w:t>
      </w:r>
      <w:r>
        <w:t>hdfs</w:t>
      </w:r>
      <w:r>
        <w:rPr>
          <w:rFonts w:hint="eastAsia"/>
        </w:rPr>
        <w:t>文件系统根下创建</w:t>
      </w:r>
      <w:r>
        <w:t>input</w:t>
      </w:r>
      <w:r>
        <w:rPr>
          <w:rFonts w:hint="eastAsia"/>
        </w:rPr>
        <w:t>目录</w:t>
      </w:r>
    </w:p>
    <w:p w:rsidR="00FC4226" w:rsidRPr="00A01786" w:rsidRDefault="00FC4226" w:rsidP="006B2841">
      <w:pPr>
        <w:rPr>
          <w:rStyle w:val="Hyperlink"/>
        </w:rPr>
      </w:pPr>
      <w:r w:rsidRPr="00A01786">
        <w:rPr>
          <w:rStyle w:val="Hyperlink"/>
        </w:rPr>
        <w:t>./bin/hdfs dfs -mkdir -p /input</w:t>
      </w:r>
    </w:p>
    <w:p w:rsidR="00FC4226" w:rsidRDefault="00FC4226" w:rsidP="006B2841">
      <w:r>
        <w:rPr>
          <w:rFonts w:hint="eastAsia"/>
        </w:rPr>
        <w:t>上传文件到</w:t>
      </w:r>
      <w:r>
        <w:t>hdfs</w:t>
      </w:r>
      <w:r>
        <w:rPr>
          <w:rFonts w:hint="eastAsia"/>
        </w:rPr>
        <w:t>。用</w:t>
      </w:r>
      <w:r>
        <w:t>put</w:t>
      </w:r>
      <w:r>
        <w:rPr>
          <w:rFonts w:hint="eastAsia"/>
        </w:rPr>
        <w:t>命令</w:t>
      </w:r>
    </w:p>
    <w:p w:rsidR="00FC4226" w:rsidRPr="00A01786" w:rsidRDefault="00FC4226" w:rsidP="006B2841">
      <w:pPr>
        <w:rPr>
          <w:rStyle w:val="Hyperlink"/>
        </w:rPr>
      </w:pPr>
      <w:r w:rsidRPr="00A01786">
        <w:rPr>
          <w:rStyle w:val="Hyperlink"/>
        </w:rPr>
        <w:t>./bin/hdfs dfs -put ./etc/hadoop/*.xml /input</w:t>
      </w:r>
    </w:p>
    <w:p w:rsidR="00FC4226" w:rsidRDefault="00FC4226" w:rsidP="006B2841">
      <w:r>
        <w:rPr>
          <w:rFonts w:hint="eastAsia"/>
        </w:rPr>
        <w:t>验证是否上传了：</w:t>
      </w:r>
    </w:p>
    <w:p w:rsidR="00FC4226" w:rsidRPr="00A01786" w:rsidRDefault="00FC4226" w:rsidP="006B2841">
      <w:pPr>
        <w:rPr>
          <w:rStyle w:val="Hyperlink"/>
        </w:rPr>
      </w:pPr>
      <w:r w:rsidRPr="00A01786">
        <w:rPr>
          <w:rStyle w:val="Hyperlink"/>
        </w:rPr>
        <w:t>./bin/hdfs dfs -ls /input</w:t>
      </w:r>
    </w:p>
    <w:p w:rsidR="00FC4226" w:rsidRDefault="00FC4226" w:rsidP="006B2841">
      <w:r w:rsidRPr="00152FC5">
        <w:rPr>
          <w:noProof/>
        </w:rPr>
        <w:pict>
          <v:shape id="图片 7" o:spid="_x0000_i1027" type="#_x0000_t75" style="width:468pt;height:122.25pt;visibility:visible">
            <v:imagedata r:id="rId9" o:title=""/>
          </v:shape>
        </w:pict>
      </w:r>
    </w:p>
    <w:p w:rsidR="00FC4226" w:rsidRDefault="00FC4226" w:rsidP="006B2841">
      <w:r>
        <w:rPr>
          <w:rFonts w:hint="eastAsia"/>
        </w:rPr>
        <w:t>表示正常</w:t>
      </w:r>
    </w:p>
    <w:p w:rsidR="00FC4226" w:rsidRDefault="00FC4226" w:rsidP="006B2841">
      <w:r>
        <w:rPr>
          <w:rFonts w:hint="eastAsia"/>
        </w:rPr>
        <w:t>运行</w:t>
      </w:r>
      <w:r>
        <w:t>jar</w:t>
      </w:r>
      <w:r>
        <w:rPr>
          <w:rFonts w:hint="eastAsia"/>
        </w:rPr>
        <w:t>包，验证</w:t>
      </w:r>
      <w:r>
        <w:t>hadoop</w:t>
      </w:r>
      <w:r>
        <w:rPr>
          <w:rFonts w:hint="eastAsia"/>
        </w:rPr>
        <w:t>最终是否正常</w:t>
      </w:r>
    </w:p>
    <w:p w:rsidR="00FC4226" w:rsidRDefault="00FC4226" w:rsidP="006B2841">
      <w:pPr>
        <w:rPr>
          <w:rStyle w:val="Hyperlink"/>
        </w:rPr>
      </w:pPr>
      <w:r w:rsidRPr="00A01786">
        <w:rPr>
          <w:rStyle w:val="Hyperlink"/>
        </w:rPr>
        <w:t>./bin/hadoop jar ./share/hadoop/mapreduce/hadoop-mapreduce-examples-*.jar grep /input /output 'dfs[a-z.]+'</w:t>
      </w:r>
    </w:p>
    <w:p w:rsidR="00FC4226" w:rsidRPr="00A01786" w:rsidRDefault="00FC4226" w:rsidP="006B2841">
      <w:pPr>
        <w:rPr>
          <w:rStyle w:val="Hyperlink"/>
        </w:rPr>
      </w:pPr>
    </w:p>
    <w:p w:rsidR="00FC4226" w:rsidRDefault="00FC4226" w:rsidP="006B2841"/>
    <w:p w:rsidR="00FC4226" w:rsidRDefault="00FC4226" w:rsidP="006B2841">
      <w:r w:rsidRPr="00152FC5">
        <w:rPr>
          <w:noProof/>
        </w:rPr>
        <w:pict>
          <v:shape id="图片 8" o:spid="_x0000_i1028" type="#_x0000_t75" style="width:459pt;height:278.25pt;visibility:visible">
            <v:imagedata r:id="rId10" o:title=""/>
          </v:shape>
        </w:pict>
      </w:r>
    </w:p>
    <w:p w:rsidR="00FC4226" w:rsidRDefault="00FC4226" w:rsidP="006B2841">
      <w:r>
        <w:rPr>
          <w:rFonts w:hint="eastAsia"/>
        </w:rPr>
        <w:t>能看到如下界面，恭喜你，成功了。</w:t>
      </w:r>
    </w:p>
    <w:p w:rsidR="00FC4226" w:rsidRDefault="00FC4226" w:rsidP="006B2841">
      <w:r>
        <w:rPr>
          <w:rFonts w:hint="eastAsia"/>
        </w:rPr>
        <w:t>注意，现阶段建议不要用</w:t>
      </w:r>
      <w:r>
        <w:t>hadoop3.0</w:t>
      </w:r>
      <w:r>
        <w:rPr>
          <w:rFonts w:hint="eastAsia"/>
        </w:rPr>
        <w:t>及以上。原因，问题太多了，新手不建议用，并且，生态中的组件，版本还没跟上去。</w:t>
      </w:r>
    </w:p>
    <w:p w:rsidR="00FC4226" w:rsidRDefault="00FC4226" w:rsidP="006B2841">
      <w:r w:rsidRPr="00A01786">
        <w:rPr>
          <w:rFonts w:hint="eastAsia"/>
        </w:rPr>
        <w:t>查看运行结果的命令（查看的是位于</w:t>
      </w:r>
      <w:r w:rsidRPr="00A01786">
        <w:t xml:space="preserve"> HDFS </w:t>
      </w:r>
      <w:r w:rsidRPr="00A01786">
        <w:rPr>
          <w:rFonts w:hint="eastAsia"/>
        </w:rPr>
        <w:t>中的输出结果）</w:t>
      </w:r>
    </w:p>
    <w:p w:rsidR="00FC4226" w:rsidRPr="00A01786" w:rsidRDefault="00FC4226" w:rsidP="006B2841">
      <w:pPr>
        <w:rPr>
          <w:rStyle w:val="Hyperlink"/>
        </w:rPr>
      </w:pPr>
      <w:r w:rsidRPr="00A01786">
        <w:rPr>
          <w:rStyle w:val="Hyperlink"/>
        </w:rPr>
        <w:t>./bin/hdfs dfs -cat /output/*</w:t>
      </w:r>
    </w:p>
    <w:p w:rsidR="00FC4226" w:rsidRPr="00A01786" w:rsidRDefault="00FC4226" w:rsidP="006B2841">
      <w:r w:rsidRPr="00A01786">
        <w:rPr>
          <w:rFonts w:hint="eastAsia"/>
        </w:rPr>
        <w:t>将运行结果取回到本地</w:t>
      </w:r>
    </w:p>
    <w:p w:rsidR="00FC4226" w:rsidRPr="00A01786" w:rsidRDefault="00FC4226" w:rsidP="006B2841">
      <w:r w:rsidRPr="00A01786">
        <w:rPr>
          <w:rFonts w:hint="eastAsia"/>
        </w:rPr>
        <w:t>删除本地目录</w:t>
      </w:r>
    </w:p>
    <w:p w:rsidR="00FC4226" w:rsidRPr="00A01786" w:rsidRDefault="00FC4226" w:rsidP="006B2841">
      <w:pPr>
        <w:rPr>
          <w:rStyle w:val="Hyperlink"/>
        </w:rPr>
      </w:pPr>
      <w:r w:rsidRPr="00A01786">
        <w:rPr>
          <w:rStyle w:val="Hyperlink"/>
        </w:rPr>
        <w:t>rm -r ./output</w:t>
      </w:r>
    </w:p>
    <w:p w:rsidR="00FC4226" w:rsidRDefault="00FC4226" w:rsidP="006B2841">
      <w:r>
        <w:rPr>
          <w:rFonts w:hint="eastAsia"/>
        </w:rPr>
        <w:t>从</w:t>
      </w:r>
      <w:r>
        <w:t>hdfs</w:t>
      </w:r>
      <w:r>
        <w:rPr>
          <w:rFonts w:hint="eastAsia"/>
        </w:rPr>
        <w:t>取结果</w:t>
      </w:r>
    </w:p>
    <w:p w:rsidR="00FC4226" w:rsidRPr="00A01786" w:rsidRDefault="00FC4226" w:rsidP="006B2841">
      <w:pPr>
        <w:rPr>
          <w:rStyle w:val="Hyperlink"/>
        </w:rPr>
      </w:pPr>
      <w:r w:rsidRPr="00A01786">
        <w:rPr>
          <w:rStyle w:val="Hyperlink"/>
        </w:rPr>
        <w:t>./bin/hdfs dfs -get /output ./output</w:t>
      </w:r>
    </w:p>
    <w:p w:rsidR="00FC4226" w:rsidRDefault="00FC4226" w:rsidP="006B2841">
      <w:r>
        <w:rPr>
          <w:rFonts w:hint="eastAsia"/>
        </w:rPr>
        <w:t>查看本地结果</w:t>
      </w:r>
    </w:p>
    <w:p w:rsidR="00FC4226" w:rsidRDefault="00FC4226" w:rsidP="006B2841">
      <w:pPr>
        <w:rPr>
          <w:rStyle w:val="Hyperlink"/>
        </w:rPr>
      </w:pPr>
      <w:r w:rsidRPr="00A01786">
        <w:rPr>
          <w:rStyle w:val="Hyperlink"/>
        </w:rPr>
        <w:t>cat ./output/*</w:t>
      </w:r>
    </w:p>
    <w:p w:rsidR="00FC4226" w:rsidRDefault="00FC4226" w:rsidP="006B2841">
      <w:pPr>
        <w:rPr>
          <w:rStyle w:val="Hyperlink"/>
        </w:rPr>
      </w:pPr>
    </w:p>
    <w:p w:rsidR="00FC4226" w:rsidRDefault="00FC4226" w:rsidP="006B2841">
      <w:pPr>
        <w:rPr>
          <w:rStyle w:val="Hyperlink"/>
        </w:rPr>
      </w:pPr>
      <w:r>
        <w:rPr>
          <w:rStyle w:val="Hyperlink"/>
          <w:rFonts w:hint="eastAsia"/>
        </w:rPr>
        <w:t>配置</w:t>
      </w:r>
      <w:r>
        <w:rPr>
          <w:rStyle w:val="Hyperlink"/>
        </w:rPr>
        <w:t>yarn</w:t>
      </w:r>
      <w:r>
        <w:rPr>
          <w:rStyle w:val="Hyperlink"/>
          <w:rFonts w:hint="eastAsia"/>
        </w:rPr>
        <w:t>（其实可以不用配置，因为</w:t>
      </w:r>
      <w:r>
        <w:rPr>
          <w:rStyle w:val="Hyperlink"/>
        </w:rPr>
        <w:t>hdfs</w:t>
      </w:r>
      <w:r>
        <w:rPr>
          <w:rStyle w:val="Hyperlink"/>
          <w:rFonts w:hint="eastAsia"/>
        </w:rPr>
        <w:t>并不一定非要用</w:t>
      </w:r>
      <w:r>
        <w:rPr>
          <w:rStyle w:val="Hyperlink"/>
        </w:rPr>
        <w:t>yarn</w:t>
      </w:r>
      <w:r>
        <w:rPr>
          <w:rStyle w:val="Hyperlink"/>
          <w:rFonts w:hint="eastAsia"/>
        </w:rPr>
        <w:t>。考虑到后面我们要用</w:t>
      </w:r>
      <w:r>
        <w:rPr>
          <w:rStyle w:val="Hyperlink"/>
        </w:rPr>
        <w:t>spark</w:t>
      </w:r>
      <w:r>
        <w:rPr>
          <w:rStyle w:val="Hyperlink"/>
          <w:rFonts w:hint="eastAsia"/>
        </w:rPr>
        <w:t>，做真正集群需要进行资源管控，先在这里启用</w:t>
      </w:r>
      <w:r>
        <w:rPr>
          <w:rStyle w:val="Hyperlink"/>
        </w:rPr>
        <w:t>yarn</w:t>
      </w:r>
      <w:r>
        <w:rPr>
          <w:rStyle w:val="Hyperlink"/>
          <w:rFonts w:hint="eastAsia"/>
        </w:rPr>
        <w:t>）</w:t>
      </w:r>
    </w:p>
    <w:p w:rsidR="00FC4226" w:rsidRDefault="00FC4226" w:rsidP="006B2841">
      <w:pPr>
        <w:rPr>
          <w:rStyle w:val="Hyperlink"/>
        </w:rPr>
      </w:pPr>
    </w:p>
    <w:p w:rsidR="00FC4226" w:rsidRPr="006B2841" w:rsidRDefault="00FC4226" w:rsidP="006B2841">
      <w:pPr>
        <w:rPr>
          <w:rStyle w:val="Hyperlink"/>
        </w:rPr>
      </w:pPr>
      <w:r w:rsidRPr="003251AD">
        <w:rPr>
          <w:rStyle w:val="Hyperlink"/>
          <w:b/>
          <w:bCs/>
        </w:rPr>
        <w:t>vi</w:t>
      </w:r>
      <w:r w:rsidRPr="003251AD">
        <w:rPr>
          <w:rStyle w:val="Hyperlink"/>
        </w:rPr>
        <w:t>mapred-site.xml</w:t>
      </w:r>
    </w:p>
    <w:p w:rsidR="00FC4226" w:rsidRDefault="00FC4226" w:rsidP="006B2841">
      <w:r>
        <w:t>&lt;configuration&gt;</w:t>
      </w:r>
    </w:p>
    <w:p w:rsidR="00FC4226" w:rsidRDefault="00FC4226" w:rsidP="006B2841">
      <w:r>
        <w:t>&lt;property&gt;</w:t>
      </w:r>
    </w:p>
    <w:p w:rsidR="00FC4226" w:rsidRDefault="00FC4226" w:rsidP="006B2841">
      <w:r>
        <w:t>&lt;name&gt;mapreduce.framework.name&lt;/name&gt;</w:t>
      </w:r>
    </w:p>
    <w:p w:rsidR="00FC4226" w:rsidRDefault="00FC4226" w:rsidP="006B2841">
      <w:r>
        <w:t>&lt;value&gt;yarn&lt;/value&gt;</w:t>
      </w:r>
    </w:p>
    <w:p w:rsidR="00FC4226" w:rsidRDefault="00FC4226" w:rsidP="006B2841">
      <w:r>
        <w:t>&lt;/property&gt;</w:t>
      </w:r>
    </w:p>
    <w:p w:rsidR="00FC4226" w:rsidRDefault="00FC4226" w:rsidP="006B2841">
      <w:r>
        <w:t>&lt;/configuration&gt;</w:t>
      </w:r>
    </w:p>
    <w:p w:rsidR="00FC4226" w:rsidRDefault="00FC4226" w:rsidP="006B2841"/>
    <w:p w:rsidR="00FC4226" w:rsidRDefault="00FC4226" w:rsidP="006B2841"/>
    <w:p w:rsidR="00FC4226" w:rsidRPr="006B2841" w:rsidRDefault="00FC4226" w:rsidP="006B2841">
      <w:pPr>
        <w:rPr>
          <w:rStyle w:val="Hyperlink"/>
          <w:color w:val="auto"/>
          <w:u w:val="none"/>
        </w:rPr>
      </w:pPr>
      <w:r w:rsidRPr="003251AD">
        <w:rPr>
          <w:rStyle w:val="Hyperlink"/>
          <w:b/>
          <w:bCs/>
        </w:rPr>
        <w:t>vi</w:t>
      </w:r>
      <w:r w:rsidRPr="003251AD">
        <w:rPr>
          <w:rStyle w:val="Hyperlink"/>
        </w:rPr>
        <w:t>yarn-site.xml</w:t>
      </w:r>
    </w:p>
    <w:p w:rsidR="00FC4226" w:rsidRDefault="00FC4226" w:rsidP="006B2841">
      <w:r>
        <w:t>&lt;configuration&gt;</w:t>
      </w:r>
    </w:p>
    <w:p w:rsidR="00FC4226" w:rsidRDefault="00FC4226" w:rsidP="006B2841">
      <w:r>
        <w:t>&lt;property&gt;</w:t>
      </w:r>
    </w:p>
    <w:p w:rsidR="00FC4226" w:rsidRDefault="00FC4226" w:rsidP="006B2841">
      <w:r>
        <w:t>&lt;name&gt;yarn.nodemanager.aux-services&lt;/name&gt;</w:t>
      </w:r>
    </w:p>
    <w:p w:rsidR="00FC4226" w:rsidRDefault="00FC4226" w:rsidP="006B2841">
      <w:r>
        <w:t>&lt;value&gt;mapreduce_shuffle&lt;/value&gt;</w:t>
      </w:r>
    </w:p>
    <w:p w:rsidR="00FC4226" w:rsidRDefault="00FC4226" w:rsidP="006B2841">
      <w:r>
        <w:t>&lt;/property&gt;</w:t>
      </w:r>
    </w:p>
    <w:p w:rsidR="00FC4226" w:rsidRPr="00AD060E" w:rsidRDefault="00FC4226" w:rsidP="006B2841">
      <w:pPr>
        <w:rPr>
          <w:highlight w:val="yellow"/>
        </w:rPr>
      </w:pPr>
      <w:r>
        <w:t>&lt;/configuration&gt;</w:t>
      </w:r>
    </w:p>
    <w:p w:rsidR="00FC4226" w:rsidRDefault="00FC4226" w:rsidP="006B2841"/>
    <w:p w:rsidR="00FC4226" w:rsidRDefault="00FC4226" w:rsidP="006B2841">
      <w:r>
        <w:rPr>
          <w:rFonts w:hint="eastAsia"/>
        </w:rPr>
        <w:t>这里有个非常重要的玩意：</w:t>
      </w:r>
      <w:r>
        <w:t xml:space="preserve">shuffle </w:t>
      </w:r>
      <w:r>
        <w:rPr>
          <w:rFonts w:hint="eastAsia"/>
        </w:rPr>
        <w:t>我们后面再解释</w:t>
      </w:r>
    </w:p>
    <w:p w:rsidR="00FC4226" w:rsidRDefault="00FC4226" w:rsidP="006B2841">
      <w:r>
        <w:rPr>
          <w:rFonts w:hint="eastAsia"/>
        </w:rPr>
        <w:t>启动</w:t>
      </w:r>
      <w:r>
        <w:t>yarn</w:t>
      </w:r>
    </w:p>
    <w:p w:rsidR="00FC4226" w:rsidRPr="00D26869" w:rsidRDefault="00FC4226" w:rsidP="006B2841">
      <w:pPr>
        <w:rPr>
          <w:rStyle w:val="Hyperlink"/>
          <w:b/>
          <w:bCs/>
        </w:rPr>
      </w:pPr>
      <w:r w:rsidRPr="00D26869">
        <w:rPr>
          <w:rStyle w:val="Hyperlink"/>
          <w:b/>
          <w:bCs/>
        </w:rPr>
        <w:t>./sbin/start-yarn.sh</w:t>
      </w:r>
    </w:p>
    <w:p w:rsidR="00FC4226" w:rsidRPr="00D26869" w:rsidRDefault="00FC4226" w:rsidP="006B2841">
      <w:pPr>
        <w:rPr>
          <w:rStyle w:val="Hyperlink"/>
          <w:b/>
          <w:bCs/>
        </w:rPr>
      </w:pPr>
      <w:r>
        <w:rPr>
          <w:rStyle w:val="Hyperlink"/>
          <w:b/>
          <w:bCs/>
        </w:rPr>
        <w:t>j</w:t>
      </w:r>
      <w:r w:rsidRPr="00D26869">
        <w:rPr>
          <w:rStyle w:val="Hyperlink"/>
          <w:b/>
          <w:bCs/>
        </w:rPr>
        <w:t>ps</w:t>
      </w:r>
    </w:p>
    <w:p w:rsidR="00FC4226" w:rsidRDefault="00FC4226" w:rsidP="006B2841">
      <w:r w:rsidRPr="00152FC5">
        <w:rPr>
          <w:noProof/>
        </w:rPr>
        <w:pict>
          <v:shape id="图片 10" o:spid="_x0000_i1029" type="#_x0000_t75" style="width:469.5pt;height:95.25pt;visibility:visible">
            <v:imagedata r:id="rId11" o:title=""/>
          </v:shape>
        </w:pict>
      </w:r>
    </w:p>
    <w:p w:rsidR="00FC4226" w:rsidRDefault="00FC4226" w:rsidP="006B2841">
      <w:r>
        <w:t>Yarn</w:t>
      </w:r>
      <w:r>
        <w:rPr>
          <w:rFonts w:hint="eastAsia"/>
        </w:rPr>
        <w:t>就是启动红框两个进程</w:t>
      </w:r>
    </w:p>
    <w:p w:rsidR="00FC4226" w:rsidRDefault="00FC4226" w:rsidP="006B2841">
      <w:r w:rsidRPr="00FD7C30">
        <w:rPr>
          <w:rFonts w:hint="eastAsia"/>
        </w:rPr>
        <w:t>开启历史服务器，才能在</w:t>
      </w:r>
      <w:r w:rsidRPr="00FD7C30">
        <w:t>Web</w:t>
      </w:r>
      <w:r w:rsidRPr="00FD7C30">
        <w:rPr>
          <w:rFonts w:hint="eastAsia"/>
        </w:rPr>
        <w:t>中查看任务运行情况</w:t>
      </w:r>
      <w:r>
        <w:rPr>
          <w:rFonts w:hint="eastAsia"/>
        </w:rPr>
        <w:t>（不用这个也行）</w:t>
      </w:r>
    </w:p>
    <w:p w:rsidR="00FC4226" w:rsidRPr="00F57AD0" w:rsidRDefault="00FC4226" w:rsidP="006B2841">
      <w:pPr>
        <w:rPr>
          <w:rStyle w:val="Hyperlink"/>
          <w:rFonts w:ascii="Cambria" w:hAnsi="Cambria"/>
          <w:sz w:val="28"/>
          <w:szCs w:val="28"/>
        </w:rPr>
      </w:pPr>
      <w:r w:rsidRPr="00F57AD0">
        <w:rPr>
          <w:rStyle w:val="Hyperlink"/>
          <w:rFonts w:ascii="Cambria" w:hAnsi="Cambria"/>
          <w:sz w:val="28"/>
          <w:szCs w:val="28"/>
        </w:rPr>
        <w:t>./sbin/mr-jobhistory-daemon.sh start historyserver</w:t>
      </w:r>
    </w:p>
    <w:p w:rsidR="00FC4226" w:rsidRPr="001B641D" w:rsidRDefault="00FC4226" w:rsidP="006B2841">
      <w:r>
        <w:rPr>
          <w:rFonts w:hint="eastAsia"/>
        </w:rPr>
        <w:t>到此，我们再创建一个镜像。这个是在之前的容器上面加了一层。目的就是：备份。</w:t>
      </w:r>
    </w:p>
    <w:p w:rsidR="00FC4226" w:rsidRDefault="00FC4226" w:rsidP="006B2841">
      <w:r w:rsidRPr="00CE62D7">
        <w:t xml:space="preserve">docker commit -m "Add hadoop from centos7.5" -a "creek"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CE62D7">
          <w:t>70c</w:t>
        </w:r>
      </w:smartTag>
      <w:r w:rsidRPr="00CE62D7">
        <w:t>733be3caa creek/centos7-hadoop:v1</w:t>
      </w:r>
    </w:p>
    <w:p w:rsidR="00FC4226" w:rsidRDefault="00FC4226" w:rsidP="006B2841">
      <w:r w:rsidRPr="00152FC5">
        <w:rPr>
          <w:noProof/>
        </w:rPr>
        <w:pict>
          <v:shape id="图片 9" o:spid="_x0000_i1030" type="#_x0000_t75" style="width:483.75pt;height:66pt;visibility:visible">
            <v:imagedata r:id="rId12" o:title=""/>
          </v:shape>
        </w:pict>
      </w:r>
    </w:p>
    <w:p w:rsidR="00FC4226" w:rsidRDefault="00FC4226" w:rsidP="006B2841">
      <w:r>
        <w:rPr>
          <w:rFonts w:hint="eastAsia"/>
        </w:rPr>
        <w:t>整个</w:t>
      </w:r>
      <w:r>
        <w:t>hadoop</w:t>
      </w:r>
      <w:r>
        <w:rPr>
          <w:rFonts w:hint="eastAsia"/>
        </w:rPr>
        <w:t>正常的话，原则上可以看到如下的界面。然而，这里你看不到。原因是</w:t>
      </w:r>
      <w:r>
        <w:t>docker</w:t>
      </w:r>
      <w:r>
        <w:rPr>
          <w:rFonts w:hint="eastAsia"/>
        </w:rPr>
        <w:t>里面没装浏览器，并且</w:t>
      </w:r>
      <w:r>
        <w:t>docker</w:t>
      </w:r>
      <w:r>
        <w:rPr>
          <w:rFonts w:hint="eastAsia"/>
        </w:rPr>
        <w:t>里面的端口也没映射到宿主。</w:t>
      </w:r>
    </w:p>
    <w:p w:rsidR="00FC4226" w:rsidRDefault="00FC4226" w:rsidP="006B2841">
      <w:r>
        <w:rPr>
          <w:rFonts w:hint="eastAsia"/>
        </w:rPr>
        <w:t>需要停止</w:t>
      </w:r>
      <w:r>
        <w:t>hdfs</w:t>
      </w:r>
      <w:r>
        <w:rPr>
          <w:rFonts w:hint="eastAsia"/>
        </w:rPr>
        <w:t>和</w:t>
      </w:r>
      <w:r>
        <w:t>yarn</w:t>
      </w:r>
      <w:r>
        <w:rPr>
          <w:rFonts w:hint="eastAsia"/>
        </w:rPr>
        <w:t>，使用：</w:t>
      </w:r>
    </w:p>
    <w:p w:rsidR="00FC4226" w:rsidRPr="00586039" w:rsidRDefault="00FC4226" w:rsidP="006B2841">
      <w:pPr>
        <w:rPr>
          <w:rStyle w:val="Hyperlink"/>
          <w:rFonts w:ascii="Cambria" w:hAnsi="Cambria"/>
          <w:sz w:val="28"/>
          <w:szCs w:val="28"/>
        </w:rPr>
      </w:pPr>
      <w:r w:rsidRPr="00586039">
        <w:rPr>
          <w:rStyle w:val="Hyperlink"/>
          <w:rFonts w:ascii="Cambria" w:hAnsi="Cambria"/>
          <w:sz w:val="28"/>
          <w:szCs w:val="28"/>
        </w:rPr>
        <w:t>./sbin/stop-dfs.sh</w:t>
      </w:r>
    </w:p>
    <w:p w:rsidR="00FC4226" w:rsidRDefault="00FC4226" w:rsidP="006B2841">
      <w:pPr>
        <w:rPr>
          <w:rStyle w:val="Hyperlink"/>
          <w:rFonts w:ascii="Cambria" w:hAnsi="Cambria"/>
          <w:sz w:val="28"/>
          <w:szCs w:val="28"/>
        </w:rPr>
      </w:pPr>
      <w:r w:rsidRPr="00586039">
        <w:rPr>
          <w:rStyle w:val="Hyperlink"/>
          <w:rFonts w:ascii="Cambria" w:hAnsi="Cambria"/>
          <w:sz w:val="28"/>
          <w:szCs w:val="28"/>
        </w:rPr>
        <w:t>./sbin/stop-yarn.sh</w:t>
      </w:r>
    </w:p>
    <w:p w:rsidR="00FC4226" w:rsidRDefault="00FC4226" w:rsidP="006B2841">
      <w:r w:rsidRPr="001315A6">
        <w:rPr>
          <w:rFonts w:hint="eastAsia"/>
        </w:rPr>
        <w:t>若是突然不想使用</w:t>
      </w:r>
      <w:r w:rsidRPr="001315A6">
        <w:t>yarn</w:t>
      </w:r>
      <w:r w:rsidRPr="001315A6">
        <w:rPr>
          <w:rFonts w:hint="eastAsia"/>
        </w:rPr>
        <w:t>了，把</w:t>
      </w:r>
      <w:r w:rsidRPr="001315A6">
        <w:t>mapred-site.xml</w:t>
      </w:r>
      <w:r w:rsidRPr="001315A6">
        <w:rPr>
          <w:rFonts w:hint="eastAsia"/>
        </w:rPr>
        <w:t>重名了即可</w:t>
      </w:r>
    </w:p>
    <w:p w:rsidR="00FC4226" w:rsidRDefault="00FC4226" w:rsidP="006B2841">
      <w:r>
        <w:rPr>
          <w:rFonts w:hint="eastAsia"/>
        </w:rPr>
        <w:t>这里就不用完全分布式了。原因很简单：没得个几百台机器，没几百</w:t>
      </w:r>
      <w:r>
        <w:t>PB</w:t>
      </w:r>
      <w:r>
        <w:rPr>
          <w:rFonts w:hint="eastAsia"/>
        </w:rPr>
        <w:t>数据没必要。数据量越大</w:t>
      </w:r>
      <w:r>
        <w:t>hadoop</w:t>
      </w:r>
      <w:r>
        <w:rPr>
          <w:rFonts w:hint="eastAsia"/>
        </w:rPr>
        <w:t>越有优势，数据少还到处分布，计算移来移去反倒浪费资源。基于伪分布式搞全分布式也有配个</w:t>
      </w:r>
      <w:r>
        <w:t>slaves+master</w:t>
      </w:r>
      <w:r>
        <w:rPr>
          <w:rFonts w:hint="eastAsia"/>
        </w:rPr>
        <w:t>而已，</w:t>
      </w:r>
      <w:r>
        <w:t>3.0</w:t>
      </w:r>
      <w:r>
        <w:rPr>
          <w:rFonts w:hint="eastAsia"/>
        </w:rPr>
        <w:t>以后</w:t>
      </w:r>
      <w:r>
        <w:t>slaves</w:t>
      </w:r>
      <w:r>
        <w:rPr>
          <w:rFonts w:hint="eastAsia"/>
        </w:rPr>
        <w:t>改名为</w:t>
      </w:r>
      <w:r>
        <w:t>works</w:t>
      </w:r>
    </w:p>
    <w:p w:rsidR="00FC4226" w:rsidRDefault="00FC4226" w:rsidP="006B2841">
      <w:r w:rsidRPr="00152FC5">
        <w:rPr>
          <w:noProof/>
        </w:rPr>
        <w:pict>
          <v:shape id="_x0000_i1031" type="#_x0000_t75" style="width:414.75pt;height:194.25pt;visibility:visible">
            <v:imagedata r:id="rId13" o:title=""/>
          </v:shape>
        </w:pict>
      </w:r>
    </w:p>
    <w:p w:rsidR="00FC4226" w:rsidRDefault="00FC4226" w:rsidP="006B2841"/>
    <w:p w:rsidR="00FC4226" w:rsidRDefault="00FC4226" w:rsidP="00AF55A0">
      <w:pPr>
        <w:pStyle w:val="Heading2"/>
      </w:pPr>
      <w:r>
        <w:t>5</w:t>
      </w:r>
      <w:r>
        <w:rPr>
          <w:rFonts w:hint="eastAsia"/>
        </w:rPr>
        <w:t>安装</w:t>
      </w:r>
      <w:r>
        <w:t>spark</w:t>
      </w:r>
    </w:p>
    <w:p w:rsidR="00FC4226" w:rsidRDefault="00FC4226" w:rsidP="004D79B9">
      <w:pPr>
        <w:ind w:firstLineChars="200" w:firstLine="31680"/>
      </w:pPr>
      <w:r>
        <w:rPr>
          <w:rFonts w:hint="eastAsia"/>
        </w:rPr>
        <w:t>这里，</w:t>
      </w:r>
      <w:r>
        <w:t>spark</w:t>
      </w:r>
      <w:r>
        <w:rPr>
          <w:rFonts w:hint="eastAsia"/>
        </w:rPr>
        <w:t>并一定非要用</w:t>
      </w:r>
      <w:r>
        <w:t>hadoop</w:t>
      </w:r>
      <w:r>
        <w:rPr>
          <w:rFonts w:hint="eastAsia"/>
        </w:rPr>
        <w:t>。但是一般情况要用。因为</w:t>
      </w:r>
      <w:r>
        <w:t>spark</w:t>
      </w:r>
      <w:r>
        <w:rPr>
          <w:rFonts w:hint="eastAsia"/>
        </w:rPr>
        <w:t>没有存储，况且，目前业界</w:t>
      </w:r>
      <w:r>
        <w:t>spark</w:t>
      </w:r>
      <w:r>
        <w:rPr>
          <w:rFonts w:hint="eastAsia"/>
        </w:rPr>
        <w:t>最好的存储就是</w:t>
      </w:r>
      <w:r>
        <w:t>hadoop</w:t>
      </w:r>
      <w:r>
        <w:rPr>
          <w:rFonts w:hint="eastAsia"/>
        </w:rPr>
        <w:t>的</w:t>
      </w:r>
      <w:r>
        <w:t>hdfs</w:t>
      </w:r>
      <w:r>
        <w:rPr>
          <w:rFonts w:hint="eastAsia"/>
        </w:rPr>
        <w:t>，同时，</w:t>
      </w:r>
      <w:r>
        <w:t>spark</w:t>
      </w:r>
      <w:r>
        <w:rPr>
          <w:rFonts w:hint="eastAsia"/>
        </w:rPr>
        <w:t>一般情况也用</w:t>
      </w:r>
      <w:r>
        <w:t>yarn</w:t>
      </w:r>
      <w:r>
        <w:rPr>
          <w:rFonts w:hint="eastAsia"/>
        </w:rPr>
        <w:t>来调度，当然也有</w:t>
      </w:r>
      <w:r>
        <w:t>mesos</w:t>
      </w:r>
      <w:r>
        <w:rPr>
          <w:rFonts w:hint="eastAsia"/>
        </w:rPr>
        <w:t>。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 xml:space="preserve">tar -zxf </w:t>
      </w:r>
      <w:r w:rsidRPr="00A20322">
        <w:rPr>
          <w:sz w:val="24"/>
          <w:szCs w:val="24"/>
        </w:rPr>
        <w:t>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0322">
          <w:rPr>
            <w:sz w:val="24"/>
            <w:szCs w:val="24"/>
          </w:rPr>
          <w:t>2.4.0</w:t>
        </w:r>
      </w:smartTag>
      <w:r w:rsidRPr="00A20322">
        <w:rPr>
          <w:sz w:val="24"/>
          <w:szCs w:val="24"/>
        </w:rPr>
        <w:t>-bin-hadoop2.7</w:t>
      </w:r>
      <w:r w:rsidRPr="00416F50">
        <w:rPr>
          <w:rStyle w:val="Hyperlink"/>
        </w:rPr>
        <w:t>.tgz -C /usr/local/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cd /usr/local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mv ./</w:t>
      </w:r>
      <w:r w:rsidRPr="00A20322">
        <w:rPr>
          <w:sz w:val="24"/>
          <w:szCs w:val="24"/>
        </w:rPr>
        <w:t>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0322">
          <w:rPr>
            <w:sz w:val="24"/>
            <w:szCs w:val="24"/>
          </w:rPr>
          <w:t>2.4.0</w:t>
        </w:r>
      </w:smartTag>
      <w:r w:rsidRPr="00A20322">
        <w:rPr>
          <w:sz w:val="24"/>
          <w:szCs w:val="24"/>
        </w:rPr>
        <w:t>-bin-hadoop2.7</w:t>
      </w:r>
      <w:r w:rsidRPr="00416F50">
        <w:rPr>
          <w:rStyle w:val="Hyperlink"/>
        </w:rPr>
        <w:t xml:space="preserve"> ./spark</w:t>
      </w:r>
    </w:p>
    <w:p w:rsidR="00FC4226" w:rsidRDefault="00FC4226" w:rsidP="00AF55A0">
      <w:r>
        <w:rPr>
          <w:rFonts w:hint="eastAsia"/>
        </w:rPr>
        <w:t>设置</w:t>
      </w:r>
      <w:r>
        <w:t>hadoop</w:t>
      </w:r>
      <w:r>
        <w:rPr>
          <w:rFonts w:hint="eastAsia"/>
        </w:rPr>
        <w:t>路径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cd /usr/local/spark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cp ./conf/spark-env.sh.template ./conf/spark-env.sh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vi ./conf/spark-env.sh</w:t>
      </w:r>
    </w:p>
    <w:p w:rsidR="00FC4226" w:rsidRDefault="00FC4226" w:rsidP="00AF55A0">
      <w:r>
        <w:rPr>
          <w:rFonts w:hint="eastAsia"/>
        </w:rPr>
        <w:t>在文件的顶部添加：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export SPARK_DIST_CLASSPATH=$(/usr/local/hadoop/bin/hadoop classpath)</w:t>
      </w:r>
    </w:p>
    <w:p w:rsidR="00FC4226" w:rsidRDefault="00FC4226" w:rsidP="00AF55A0">
      <w:r>
        <w:rPr>
          <w:rFonts w:hint="eastAsia"/>
        </w:rPr>
        <w:t>有这个</w:t>
      </w:r>
      <w:r>
        <w:t>spark</w:t>
      </w:r>
      <w:r>
        <w:rPr>
          <w:rFonts w:hint="eastAsia"/>
        </w:rPr>
        <w:t>就可以读写</w:t>
      </w:r>
      <w:r>
        <w:t>hdfs</w:t>
      </w:r>
      <w:r>
        <w:rPr>
          <w:rFonts w:hint="eastAsia"/>
        </w:rPr>
        <w:t>了</w:t>
      </w:r>
    </w:p>
    <w:p w:rsidR="00FC4226" w:rsidRDefault="00FC4226" w:rsidP="00AF55A0">
      <w:r>
        <w:rPr>
          <w:rFonts w:hint="eastAsia"/>
        </w:rPr>
        <w:t>添加</w:t>
      </w:r>
      <w:r>
        <w:t>spark</w:t>
      </w:r>
      <w:r>
        <w:rPr>
          <w:rFonts w:hint="eastAsia"/>
        </w:rPr>
        <w:t>环境变量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vi ~/.bashrc</w:t>
      </w:r>
    </w:p>
    <w:p w:rsidR="00FC4226" w:rsidRDefault="00FC4226" w:rsidP="00AF55A0">
      <w:r>
        <w:rPr>
          <w:rFonts w:hint="eastAsia"/>
        </w:rPr>
        <w:t>添加：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export SPARK_HOME=/usr/local/spark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export PYTHONPATH=$SPARK_HOME/python:$SPARK_HOME/python/lib/py4j-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16F50">
          <w:rPr>
            <w:rStyle w:val="Hyperlink"/>
          </w:rPr>
          <w:t>0.10.4</w:t>
        </w:r>
      </w:smartTag>
      <w:r w:rsidRPr="00416F50">
        <w:rPr>
          <w:rStyle w:val="Hyperlink"/>
        </w:rPr>
        <w:t>-src.zip:$PYTHONPATH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export PYSPARK_PYTHON=python3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export PATH=$HADOOP_HOME/bin:$SPARK_HOME/bin:$PATH</w:t>
      </w:r>
    </w:p>
    <w:p w:rsidR="00FC4226" w:rsidRDefault="00FC4226" w:rsidP="00AF55A0">
      <w:r>
        <w:rPr>
          <w:rFonts w:hint="eastAsia"/>
        </w:rPr>
        <w:t>验证安装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cd /usr/local/spark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bin/run-example SparkPi 2&gt;&amp;1 | grep "Pi is"</w:t>
      </w:r>
    </w:p>
    <w:p w:rsidR="00FC4226" w:rsidRDefault="00FC4226" w:rsidP="004D79B9">
      <w:pPr>
        <w:ind w:firstLineChars="200" w:firstLine="31680"/>
      </w:pPr>
      <w:r w:rsidRPr="00152FC5">
        <w:rPr>
          <w:noProof/>
        </w:rPr>
        <w:pict>
          <v:shape id="图片 12" o:spid="_x0000_i1032" type="#_x0000_t75" style="width:509.25pt;height:42pt;visibility:visible">
            <v:imagedata r:id="rId14" o:title=""/>
          </v:shape>
        </w:pict>
      </w:r>
    </w:p>
    <w:p w:rsidR="00FC4226" w:rsidRDefault="00FC4226" w:rsidP="00AF55A0">
      <w:r>
        <w:rPr>
          <w:rFonts w:hint="eastAsia"/>
        </w:rPr>
        <w:t>出现计算结果，表示正常</w:t>
      </w:r>
    </w:p>
    <w:p w:rsidR="00FC4226" w:rsidRDefault="00FC4226" w:rsidP="00AF55A0">
      <w:r>
        <w:rPr>
          <w:rFonts w:hint="eastAsia"/>
        </w:rPr>
        <w:t>其实系统里面没有</w:t>
      </w:r>
      <w:r>
        <w:t>python3</w:t>
      </w:r>
      <w:r>
        <w:rPr>
          <w:rFonts w:hint="eastAsia"/>
        </w:rPr>
        <w:t>，只有</w:t>
      </w:r>
      <w:r>
        <w:t>python</w:t>
      </w:r>
    </w:p>
    <w:p w:rsidR="00FC4226" w:rsidRDefault="00FC4226" w:rsidP="00AF55A0">
      <w:r>
        <w:rPr>
          <w:rFonts w:hint="eastAsia"/>
        </w:rPr>
        <w:t>所以这里在执行</w:t>
      </w:r>
      <w:r>
        <w:t>pyspark</w:t>
      </w:r>
      <w:r>
        <w:rPr>
          <w:rFonts w:hint="eastAsia"/>
        </w:rPr>
        <w:t>的时候，手动指定</w:t>
      </w:r>
      <w:r w:rsidRPr="0028062E">
        <w:t>PYSPARK_PYTHON</w:t>
      </w:r>
      <w:r>
        <w:rPr>
          <w:rFonts w:hint="eastAsia"/>
        </w:rPr>
        <w:t>。环境变量里面可以去掉。</w:t>
      </w:r>
    </w:p>
    <w:p w:rsidR="00FC4226" w:rsidRDefault="00FC4226" w:rsidP="00AF55A0">
      <w:r>
        <w:rPr>
          <w:rFonts w:hint="eastAsia"/>
        </w:rPr>
        <w:t>暂时不去，后面有用</w:t>
      </w:r>
    </w:p>
    <w:p w:rsidR="00FC4226" w:rsidRPr="00416F50" w:rsidRDefault="00FC4226" w:rsidP="00AF55A0">
      <w:pPr>
        <w:rPr>
          <w:rStyle w:val="Hyperlink"/>
        </w:rPr>
      </w:pPr>
      <w:r w:rsidRPr="00416F50">
        <w:rPr>
          <w:rStyle w:val="Hyperlink"/>
        </w:rPr>
        <w:t>PYSPARK_PYTHON=python ./bin/pyspark</w:t>
      </w:r>
    </w:p>
    <w:p w:rsidR="00FC4226" w:rsidRDefault="00FC4226" w:rsidP="004D79B9">
      <w:pPr>
        <w:ind w:firstLineChars="200" w:firstLine="31680"/>
      </w:pPr>
      <w:r w:rsidRPr="00152FC5">
        <w:rPr>
          <w:noProof/>
        </w:rPr>
        <w:pict>
          <v:shape id="图片 13" o:spid="_x0000_i1033" type="#_x0000_t75" style="width:419.25pt;height:211.5pt;visibility:visible">
            <v:imagedata r:id="rId15" o:title=""/>
          </v:shape>
        </w:pict>
      </w:r>
    </w:p>
    <w:p w:rsidR="00FC4226" w:rsidRDefault="00FC4226" w:rsidP="004D79B9">
      <w:pPr>
        <w:ind w:firstLineChars="200" w:firstLine="31680"/>
      </w:pPr>
      <w:r w:rsidRPr="00B30BD5">
        <w:t>./bin/pyspark --master &lt;master-url&gt;</w:t>
      </w:r>
    </w:p>
    <w:p w:rsidR="00FC4226" w:rsidRDefault="00FC4226" w:rsidP="004D79B9">
      <w:pPr>
        <w:ind w:firstLineChars="200" w:firstLine="31680"/>
      </w:pPr>
      <w:r>
        <w:rPr>
          <w:rFonts w:hint="eastAsia"/>
        </w:rPr>
        <w:t>这里可以指定</w:t>
      </w:r>
      <w:r>
        <w:t>spark</w:t>
      </w:r>
      <w:r>
        <w:rPr>
          <w:rFonts w:hint="eastAsia"/>
        </w:rPr>
        <w:t>的运行模式，解释如下：</w:t>
      </w:r>
    </w:p>
    <w:p w:rsidR="00FC4226" w:rsidRPr="00B30BD5" w:rsidRDefault="00FC4226" w:rsidP="004D79B9">
      <w:pPr>
        <w:ind w:firstLineChars="200" w:firstLine="31680"/>
        <w:rPr>
          <w:szCs w:val="21"/>
        </w:rPr>
      </w:pPr>
      <w:r w:rsidRPr="00B30BD5">
        <w:rPr>
          <w:szCs w:val="21"/>
        </w:rPr>
        <w:t>Spark</w:t>
      </w:r>
      <w:r w:rsidRPr="00B30BD5">
        <w:rPr>
          <w:rFonts w:hint="eastAsia"/>
          <w:szCs w:val="21"/>
        </w:rPr>
        <w:t>的运行模式取决于传递给</w:t>
      </w:r>
      <w:r w:rsidRPr="00B30BD5">
        <w:rPr>
          <w:szCs w:val="21"/>
        </w:rPr>
        <w:t>SparkContext</w:t>
      </w:r>
      <w:r w:rsidRPr="00B30BD5">
        <w:rPr>
          <w:rFonts w:hint="eastAsia"/>
          <w:szCs w:val="21"/>
        </w:rPr>
        <w:t>的</w:t>
      </w:r>
      <w:r w:rsidRPr="00B30BD5">
        <w:rPr>
          <w:szCs w:val="21"/>
        </w:rPr>
        <w:t>Master URL</w:t>
      </w:r>
      <w:r w:rsidRPr="00B30BD5">
        <w:rPr>
          <w:rFonts w:hint="eastAsia"/>
          <w:szCs w:val="21"/>
        </w:rPr>
        <w:t>的值。</w:t>
      </w:r>
      <w:r w:rsidRPr="00B30BD5">
        <w:rPr>
          <w:szCs w:val="21"/>
        </w:rPr>
        <w:t>Master URL</w:t>
      </w:r>
      <w:r w:rsidRPr="00B30BD5">
        <w:rPr>
          <w:rFonts w:hint="eastAsia"/>
          <w:szCs w:val="21"/>
        </w:rPr>
        <w:t>可以是以下任一种形式：</w:t>
      </w:r>
    </w:p>
    <w:p w:rsidR="00FC4226" w:rsidRPr="00B30BD5" w:rsidRDefault="00FC4226" w:rsidP="004D79B9">
      <w:pPr>
        <w:ind w:firstLineChars="200" w:firstLine="31680"/>
        <w:rPr>
          <w:szCs w:val="21"/>
        </w:rPr>
      </w:pPr>
      <w:r w:rsidRPr="00B30BD5">
        <w:rPr>
          <w:szCs w:val="21"/>
        </w:rPr>
        <w:t xml:space="preserve">* local </w:t>
      </w:r>
      <w:r w:rsidRPr="00B30BD5">
        <w:rPr>
          <w:rFonts w:hint="eastAsia"/>
          <w:szCs w:val="21"/>
        </w:rPr>
        <w:t>使用一个</w:t>
      </w:r>
      <w:r w:rsidRPr="00B30BD5">
        <w:rPr>
          <w:szCs w:val="21"/>
        </w:rPr>
        <w:t>Worker</w:t>
      </w:r>
      <w:r w:rsidRPr="00B30BD5">
        <w:rPr>
          <w:rFonts w:hint="eastAsia"/>
          <w:szCs w:val="21"/>
        </w:rPr>
        <w:t>线程本地化运行</w:t>
      </w:r>
      <w:r w:rsidRPr="00B30BD5">
        <w:rPr>
          <w:szCs w:val="21"/>
        </w:rPr>
        <w:t>SPARK(</w:t>
      </w:r>
      <w:r w:rsidRPr="00B30BD5">
        <w:rPr>
          <w:rFonts w:hint="eastAsia"/>
          <w:szCs w:val="21"/>
        </w:rPr>
        <w:t>完全不并行</w:t>
      </w:r>
      <w:r w:rsidRPr="00B30BD5">
        <w:rPr>
          <w:szCs w:val="21"/>
        </w:rPr>
        <w:t>)</w:t>
      </w:r>
    </w:p>
    <w:p w:rsidR="00FC4226" w:rsidRPr="00B30BD5" w:rsidRDefault="00FC4226" w:rsidP="004D79B9">
      <w:pPr>
        <w:ind w:firstLineChars="200" w:firstLine="31680"/>
        <w:rPr>
          <w:szCs w:val="21"/>
        </w:rPr>
      </w:pPr>
      <w:r w:rsidRPr="00B30BD5">
        <w:rPr>
          <w:szCs w:val="21"/>
        </w:rPr>
        <w:t xml:space="preserve">* local[*] </w:t>
      </w:r>
      <w:r w:rsidRPr="00B30BD5">
        <w:rPr>
          <w:rFonts w:hint="eastAsia"/>
          <w:szCs w:val="21"/>
        </w:rPr>
        <w:t>使用逻辑</w:t>
      </w:r>
      <w:r w:rsidRPr="00B30BD5">
        <w:rPr>
          <w:szCs w:val="21"/>
        </w:rPr>
        <w:t>CPU</w:t>
      </w:r>
      <w:r w:rsidRPr="00B30BD5">
        <w:rPr>
          <w:rFonts w:hint="eastAsia"/>
          <w:szCs w:val="21"/>
        </w:rPr>
        <w:t>个数数量的线程来本地化运行</w:t>
      </w:r>
      <w:r w:rsidRPr="00B30BD5">
        <w:rPr>
          <w:szCs w:val="21"/>
        </w:rPr>
        <w:t>Spark</w:t>
      </w:r>
    </w:p>
    <w:p w:rsidR="00FC4226" w:rsidRPr="00B30BD5" w:rsidRDefault="00FC4226" w:rsidP="004D79B9">
      <w:pPr>
        <w:ind w:firstLineChars="200" w:firstLine="31680"/>
        <w:rPr>
          <w:szCs w:val="21"/>
        </w:rPr>
      </w:pPr>
      <w:r w:rsidRPr="00B30BD5">
        <w:rPr>
          <w:szCs w:val="21"/>
        </w:rPr>
        <w:t xml:space="preserve">* local[K] </w:t>
      </w:r>
      <w:r w:rsidRPr="00B30BD5">
        <w:rPr>
          <w:rFonts w:hint="eastAsia"/>
          <w:szCs w:val="21"/>
        </w:rPr>
        <w:t>使用</w:t>
      </w:r>
      <w:r w:rsidRPr="00B30BD5">
        <w:rPr>
          <w:szCs w:val="21"/>
        </w:rPr>
        <w:t>K</w:t>
      </w:r>
      <w:r w:rsidRPr="00B30BD5">
        <w:rPr>
          <w:rFonts w:hint="eastAsia"/>
          <w:szCs w:val="21"/>
        </w:rPr>
        <w:t>个</w:t>
      </w:r>
      <w:r w:rsidRPr="00B30BD5">
        <w:rPr>
          <w:szCs w:val="21"/>
        </w:rPr>
        <w:t>Worker</w:t>
      </w:r>
      <w:r w:rsidRPr="00B30BD5">
        <w:rPr>
          <w:rFonts w:hint="eastAsia"/>
          <w:szCs w:val="21"/>
        </w:rPr>
        <w:t>线程本地化运行</w:t>
      </w:r>
      <w:r w:rsidRPr="00B30BD5">
        <w:rPr>
          <w:szCs w:val="21"/>
        </w:rPr>
        <w:t>Spark</w:t>
      </w:r>
      <w:r w:rsidRPr="00B30BD5">
        <w:rPr>
          <w:rFonts w:hint="eastAsia"/>
          <w:szCs w:val="21"/>
        </w:rPr>
        <w:t>（理想情况下，</w:t>
      </w:r>
      <w:r w:rsidRPr="00B30BD5">
        <w:rPr>
          <w:szCs w:val="21"/>
        </w:rPr>
        <w:t>K</w:t>
      </w:r>
      <w:r w:rsidRPr="00B30BD5">
        <w:rPr>
          <w:rFonts w:hint="eastAsia"/>
          <w:szCs w:val="21"/>
        </w:rPr>
        <w:t>应该根据运行机器的</w:t>
      </w:r>
      <w:r w:rsidRPr="00B30BD5">
        <w:rPr>
          <w:szCs w:val="21"/>
        </w:rPr>
        <w:t>CPU</w:t>
      </w:r>
      <w:r w:rsidRPr="00B30BD5">
        <w:rPr>
          <w:rFonts w:hint="eastAsia"/>
          <w:szCs w:val="21"/>
        </w:rPr>
        <w:t>核数设定）</w:t>
      </w:r>
    </w:p>
    <w:p w:rsidR="00FC4226" w:rsidRPr="00B30BD5" w:rsidRDefault="00FC4226" w:rsidP="004D79B9">
      <w:pPr>
        <w:ind w:firstLineChars="200" w:firstLine="31680"/>
        <w:rPr>
          <w:szCs w:val="21"/>
        </w:rPr>
      </w:pPr>
      <w:r w:rsidRPr="00B30BD5">
        <w:rPr>
          <w:szCs w:val="21"/>
        </w:rPr>
        <w:t xml:space="preserve">* spark://HOST:PORT </w:t>
      </w:r>
      <w:r w:rsidRPr="00B30BD5">
        <w:rPr>
          <w:rFonts w:hint="eastAsia"/>
          <w:szCs w:val="21"/>
        </w:rPr>
        <w:t>连接到指定的</w:t>
      </w:r>
      <w:r w:rsidRPr="00B30BD5">
        <w:rPr>
          <w:szCs w:val="21"/>
        </w:rPr>
        <w:t>Spark standalone master</w:t>
      </w:r>
      <w:r w:rsidRPr="00B30BD5">
        <w:rPr>
          <w:rFonts w:hint="eastAsia"/>
          <w:szCs w:val="21"/>
        </w:rPr>
        <w:t>。默认端口是</w:t>
      </w:r>
      <w:r w:rsidRPr="00B30BD5">
        <w:rPr>
          <w:szCs w:val="21"/>
        </w:rPr>
        <w:t>7077.</w:t>
      </w:r>
    </w:p>
    <w:p w:rsidR="00FC4226" w:rsidRPr="00B30BD5" w:rsidRDefault="00FC4226" w:rsidP="004D79B9">
      <w:pPr>
        <w:ind w:firstLineChars="200" w:firstLine="31680"/>
        <w:rPr>
          <w:szCs w:val="21"/>
        </w:rPr>
      </w:pPr>
      <w:r w:rsidRPr="00B30BD5">
        <w:rPr>
          <w:szCs w:val="21"/>
        </w:rPr>
        <w:t xml:space="preserve">* yarn-client </w:t>
      </w:r>
      <w:r w:rsidRPr="00B30BD5">
        <w:rPr>
          <w:rFonts w:hint="eastAsia"/>
          <w:szCs w:val="21"/>
        </w:rPr>
        <w:t>以客户端模式连接</w:t>
      </w:r>
      <w:r w:rsidRPr="00B30BD5">
        <w:rPr>
          <w:szCs w:val="21"/>
        </w:rPr>
        <w:t>YARN</w:t>
      </w:r>
      <w:r w:rsidRPr="00B30BD5">
        <w:rPr>
          <w:rFonts w:hint="eastAsia"/>
          <w:szCs w:val="21"/>
        </w:rPr>
        <w:t>集群。集群的位置可以在</w:t>
      </w:r>
      <w:r w:rsidRPr="00B30BD5">
        <w:rPr>
          <w:szCs w:val="21"/>
        </w:rPr>
        <w:t xml:space="preserve">HADOOP_CONF_DIR </w:t>
      </w:r>
      <w:r w:rsidRPr="00B30BD5">
        <w:rPr>
          <w:rFonts w:hint="eastAsia"/>
          <w:szCs w:val="21"/>
        </w:rPr>
        <w:t>环境变量中找到。</w:t>
      </w:r>
    </w:p>
    <w:p w:rsidR="00FC4226" w:rsidRPr="00B30BD5" w:rsidRDefault="00FC4226" w:rsidP="004D79B9">
      <w:pPr>
        <w:ind w:firstLineChars="200" w:firstLine="31680"/>
        <w:rPr>
          <w:szCs w:val="21"/>
        </w:rPr>
      </w:pPr>
      <w:r w:rsidRPr="00B30BD5">
        <w:rPr>
          <w:szCs w:val="21"/>
        </w:rPr>
        <w:t xml:space="preserve">* yarn-cluster </w:t>
      </w:r>
      <w:r w:rsidRPr="00B30BD5">
        <w:rPr>
          <w:rFonts w:hint="eastAsia"/>
          <w:szCs w:val="21"/>
        </w:rPr>
        <w:t>以集群模式连接</w:t>
      </w:r>
      <w:r w:rsidRPr="00B30BD5">
        <w:rPr>
          <w:szCs w:val="21"/>
        </w:rPr>
        <w:t>YARN</w:t>
      </w:r>
      <w:r w:rsidRPr="00B30BD5">
        <w:rPr>
          <w:rFonts w:hint="eastAsia"/>
          <w:szCs w:val="21"/>
        </w:rPr>
        <w:t>集群。集群的位置可以在</w:t>
      </w:r>
      <w:r w:rsidRPr="00B30BD5">
        <w:rPr>
          <w:szCs w:val="21"/>
        </w:rPr>
        <w:t xml:space="preserve">HADOOP_CONF_DIR </w:t>
      </w:r>
      <w:r w:rsidRPr="00B30BD5">
        <w:rPr>
          <w:rFonts w:hint="eastAsia"/>
          <w:szCs w:val="21"/>
        </w:rPr>
        <w:t>环境变量中找到。</w:t>
      </w:r>
    </w:p>
    <w:p w:rsidR="00FC4226" w:rsidRDefault="00FC4226" w:rsidP="00AF55A0">
      <w:r w:rsidRPr="00B30BD5">
        <w:rPr>
          <w:szCs w:val="21"/>
        </w:rPr>
        <w:t xml:space="preserve">* mesos://HOST:PORT </w:t>
      </w:r>
      <w:r w:rsidRPr="00B30BD5">
        <w:rPr>
          <w:rFonts w:hint="eastAsia"/>
          <w:szCs w:val="21"/>
        </w:rPr>
        <w:t>连接到指定的</w:t>
      </w:r>
      <w:r w:rsidRPr="00B30BD5">
        <w:rPr>
          <w:szCs w:val="21"/>
        </w:rPr>
        <w:t>Mesos</w:t>
      </w:r>
      <w:r w:rsidRPr="00B30BD5">
        <w:rPr>
          <w:rFonts w:hint="eastAsia"/>
          <w:szCs w:val="21"/>
        </w:rPr>
        <w:t>集群。默认接口是</w:t>
      </w:r>
      <w:r w:rsidRPr="00B30BD5">
        <w:rPr>
          <w:szCs w:val="21"/>
        </w:rPr>
        <w:t>5050</w:t>
      </w:r>
      <w:r w:rsidRPr="00B30BD5">
        <w:rPr>
          <w:rFonts w:hint="eastAsia"/>
          <w:szCs w:val="21"/>
        </w:rPr>
        <w:t>。</w:t>
      </w:r>
    </w:p>
    <w:p w:rsidR="00FC4226" w:rsidRDefault="00FC4226" w:rsidP="006B2841"/>
    <w:p w:rsidR="00FC4226" w:rsidRDefault="00FC4226" w:rsidP="006B2841"/>
    <w:p w:rsidR="00FC4226" w:rsidRPr="00A20322" w:rsidRDefault="00FC4226" w:rsidP="006B2841"/>
    <w:sectPr w:rsidR="00FC4226" w:rsidRPr="00A20322" w:rsidSect="002C6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226" w:rsidRDefault="00FC4226" w:rsidP="00FE6FFA">
      <w:r>
        <w:separator/>
      </w:r>
    </w:p>
  </w:endnote>
  <w:endnote w:type="continuationSeparator" w:id="1">
    <w:p w:rsidR="00FC4226" w:rsidRDefault="00FC4226" w:rsidP="00FE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226" w:rsidRDefault="00FC4226" w:rsidP="00FE6FFA">
      <w:r>
        <w:separator/>
      </w:r>
    </w:p>
  </w:footnote>
  <w:footnote w:type="continuationSeparator" w:id="1">
    <w:p w:rsidR="00FC4226" w:rsidRDefault="00FC4226" w:rsidP="00FE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960"/>
    <w:multiLevelType w:val="hybridMultilevel"/>
    <w:tmpl w:val="0F323320"/>
    <w:lvl w:ilvl="0" w:tplc="90F4817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DE62F63"/>
    <w:multiLevelType w:val="hybridMultilevel"/>
    <w:tmpl w:val="84DA2BD0"/>
    <w:lvl w:ilvl="0" w:tplc="2CB6AE8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85D"/>
    <w:rsid w:val="00007929"/>
    <w:rsid w:val="000A4628"/>
    <w:rsid w:val="000D685D"/>
    <w:rsid w:val="001315A6"/>
    <w:rsid w:val="00152FC5"/>
    <w:rsid w:val="001A2FFD"/>
    <w:rsid w:val="001B641D"/>
    <w:rsid w:val="00253629"/>
    <w:rsid w:val="00273D8F"/>
    <w:rsid w:val="0028062E"/>
    <w:rsid w:val="002C62F8"/>
    <w:rsid w:val="003251AD"/>
    <w:rsid w:val="003A1CE2"/>
    <w:rsid w:val="003B2D87"/>
    <w:rsid w:val="00411567"/>
    <w:rsid w:val="00416F50"/>
    <w:rsid w:val="004359D0"/>
    <w:rsid w:val="004B5041"/>
    <w:rsid w:val="004D79B9"/>
    <w:rsid w:val="0054141D"/>
    <w:rsid w:val="00586039"/>
    <w:rsid w:val="00595723"/>
    <w:rsid w:val="005A4E00"/>
    <w:rsid w:val="006A36C6"/>
    <w:rsid w:val="006B2841"/>
    <w:rsid w:val="006F5EB8"/>
    <w:rsid w:val="0076328C"/>
    <w:rsid w:val="007A54E8"/>
    <w:rsid w:val="008932FD"/>
    <w:rsid w:val="008B3939"/>
    <w:rsid w:val="008C237F"/>
    <w:rsid w:val="00A01786"/>
    <w:rsid w:val="00A076F6"/>
    <w:rsid w:val="00A20322"/>
    <w:rsid w:val="00A57F95"/>
    <w:rsid w:val="00AB7639"/>
    <w:rsid w:val="00AD060E"/>
    <w:rsid w:val="00AE022D"/>
    <w:rsid w:val="00AF55A0"/>
    <w:rsid w:val="00B159CE"/>
    <w:rsid w:val="00B30BD5"/>
    <w:rsid w:val="00B9612F"/>
    <w:rsid w:val="00C64DA1"/>
    <w:rsid w:val="00CE62D7"/>
    <w:rsid w:val="00D26869"/>
    <w:rsid w:val="00E105E2"/>
    <w:rsid w:val="00E11C33"/>
    <w:rsid w:val="00E90E3C"/>
    <w:rsid w:val="00EC2517"/>
    <w:rsid w:val="00F57AD0"/>
    <w:rsid w:val="00F67AD0"/>
    <w:rsid w:val="00F768FC"/>
    <w:rsid w:val="00FC4226"/>
    <w:rsid w:val="00FD7C30"/>
    <w:rsid w:val="00FE096D"/>
    <w:rsid w:val="00FE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2F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E0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28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2841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E096D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B28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B2841"/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FE096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Hyperlink">
    <w:name w:val="Hyperlink"/>
    <w:basedOn w:val="DefaultParagraphFont"/>
    <w:uiPriority w:val="99"/>
    <w:rsid w:val="006B284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B28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B2841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FE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E6F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E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E6F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9</Pages>
  <Words>865</Words>
  <Characters>4937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CC</cp:lastModifiedBy>
  <cp:revision>4</cp:revision>
  <dcterms:created xsi:type="dcterms:W3CDTF">2019-03-13T01:42:00Z</dcterms:created>
  <dcterms:modified xsi:type="dcterms:W3CDTF">2019-07-03T05:39:00Z</dcterms:modified>
</cp:coreProperties>
</file>